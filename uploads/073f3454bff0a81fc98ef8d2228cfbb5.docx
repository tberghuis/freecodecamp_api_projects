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5BE57" w14:textId="77777777" w:rsidR="00CE296D" w:rsidRPr="003B4049" w:rsidRDefault="007D6612" w:rsidP="003B4049">
      <w:pPr>
        <w:pStyle w:val="Date"/>
      </w:pPr>
      <w:bookmarkStart w:id="0" w:name="_GoBack"/>
      <w:bookmarkEnd w:id="0"/>
      <w:r w:rsidRPr="003B4049">
        <w:rPr>
          <w:noProof/>
        </w:rPr>
        <mc:AlternateContent>
          <mc:Choice Requires="wps">
            <w:drawing>
              <wp:anchor distT="0" distB="0" distL="114300" distR="114300" simplePos="0" relativeHeight="251649024" behindDoc="0" locked="0" layoutInCell="1" allowOverlap="1" wp14:anchorId="6185BEAB" wp14:editId="6185BEAC">
                <wp:simplePos x="0" y="0"/>
                <wp:positionH relativeFrom="page">
                  <wp:posOffset>1</wp:posOffset>
                </wp:positionH>
                <wp:positionV relativeFrom="page">
                  <wp:posOffset>914400</wp:posOffset>
                </wp:positionV>
                <wp:extent cx="4399472" cy="1280160"/>
                <wp:effectExtent l="0" t="0" r="1270" b="0"/>
                <wp:wrapSquare wrapText="bothSides"/>
                <wp:docPr id="5" name="Text Box 5"/>
                <wp:cNvGraphicFramePr/>
                <a:graphic xmlns:a="http://schemas.openxmlformats.org/drawingml/2006/main">
                  <a:graphicData uri="http://schemas.microsoft.com/office/word/2010/wordprocessingShape">
                    <wps:wsp>
                      <wps:cNvSpPr txBox="1"/>
                      <wps:spPr>
                        <a:xfrm>
                          <a:off x="0" y="0"/>
                          <a:ext cx="4399472" cy="1280160"/>
                        </a:xfrm>
                        <a:prstGeom prst="rect">
                          <a:avLst/>
                        </a:prstGeom>
                        <a:solidFill>
                          <a:srgbClr val="008272">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185BEDA" w14:textId="77777777" w:rsidR="00005AE4" w:rsidRPr="00A84BDD" w:rsidRDefault="007D6612" w:rsidP="009B65BF">
                            <w:pPr>
                              <w:pStyle w:val="Title"/>
                              <w:ind w:right="-24"/>
                            </w:pPr>
                            <w:r>
                              <w:t>Creating a Portable Windo</w:t>
                            </w:r>
                            <w:r w:rsidR="008B5982">
                              <w:t>ws 10 Environment with Windows T</w:t>
                            </w:r>
                            <w:r>
                              <w:t>o Go</w:t>
                            </w:r>
                          </w:p>
                        </w:txbxContent>
                      </wps:txbx>
                      <wps:bodyPr rot="0" spcFirstLastPara="0" vertOverflow="overflow" horzOverflow="overflow" vert="horz" wrap="square" lIns="365760" tIns="182880" rIns="27432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85BEAB" id="_x0000_t202" coordsize="21600,21600" o:spt="202" path="m,l,21600r21600,l21600,xe">
                <v:stroke joinstyle="miter"/>
                <v:path gradientshapeok="t" o:connecttype="rect"/>
              </v:shapetype>
              <v:shape id="Text Box 5" o:spid="_x0000_s1026" type="#_x0000_t202" style="position:absolute;margin-left:0;margin-top:1in;width:346.4pt;height:100.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" fillcolor="#008272" stroked="f">
                <v:fill opacity="58853f"/>
                <v:textbox inset="28.8pt,14.4pt,21.6pt,14.4pt">
                  <w:txbxContent>
                    <w:p w14:paraId="6185BEDA" w14:textId="77777777" w:rsidR="00005AE4" w:rsidRPr="00A84BDD" w:rsidRDefault="007D6612" w:rsidP="009B65BF">
                      <w:pPr>
                        <w:pStyle w:val="Title"/>
                        <w:ind w:right="-24"/>
                      </w:pPr>
                      <w:r>
                        <w:t>Creating a Portable Windo</w:t>
                      </w:r>
                      <w:r w:rsidR="008B5982">
                        <w:t>ws 10 Environment with Windows T</w:t>
                      </w:r>
                      <w:r>
                        <w:t>o Go</w:t>
                      </w:r>
                    </w:p>
                  </w:txbxContent>
                </v:textbox>
                <w10:wrap type="square" anchorx="page" anchory="page"/>
              </v:shape>
            </w:pict>
          </mc:Fallback>
        </mc:AlternateContent>
      </w:r>
      <w:r w:rsidR="00425FFC" w:rsidRPr="007A6C0B">
        <w:rPr>
          <w:noProof/>
        </w:rPr>
        <w:drawing>
          <wp:anchor distT="0" distB="0" distL="114300" distR="114300" simplePos="0" relativeHeight="251642880" behindDoc="0" locked="0" layoutInCell="1" allowOverlap="1" wp14:anchorId="6185BEAD" wp14:editId="6185BEAE">
            <wp:simplePos x="0" y="0"/>
            <wp:positionH relativeFrom="page">
              <wp:posOffset>241505</wp:posOffset>
            </wp:positionH>
            <wp:positionV relativeFrom="page">
              <wp:posOffset>215900</wp:posOffset>
            </wp:positionV>
            <wp:extent cx="1242919"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Microsoft/MS%20Logo/MSFT_logo_rgb_C-Wht_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42919"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FFC" w:rsidRPr="007A6C0B">
        <w:rPr>
          <w:noProof/>
        </w:rPr>
        <w:drawing>
          <wp:anchor distT="0" distB="457200" distL="114300" distR="114300" simplePos="0" relativeHeight="251640832" behindDoc="1" locked="0" layoutInCell="1" allowOverlap="1" wp14:anchorId="6185BEAF" wp14:editId="6185BEB0">
            <wp:simplePos x="0" y="0"/>
            <wp:positionH relativeFrom="page">
              <wp:posOffset>6350</wp:posOffset>
            </wp:positionH>
            <wp:positionV relativeFrom="page">
              <wp:posOffset>0</wp:posOffset>
            </wp:positionV>
            <wp:extent cx="7759065" cy="2742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236C2" w:rsidRPr="007A6C0B">
        <w:t xml:space="preserve">Published </w:t>
      </w:r>
      <w:r>
        <w:t xml:space="preserve">September </w:t>
      </w:r>
      <w:r w:rsidR="00CE296D" w:rsidRPr="007A6C0B">
        <w:t>2015</w:t>
      </w:r>
      <w:r w:rsidR="007042E6" w:rsidRPr="003B4049">
        <w:rPr>
          <w:noProof/>
        </w:rPr>
        <mc:AlternateContent>
          <mc:Choice Requires="wps">
            <w:drawing>
              <wp:anchor distT="0" distB="0" distL="114300" distR="114300" simplePos="0" relativeHeight="251648000" behindDoc="0" locked="0" layoutInCell="1" allowOverlap="1" wp14:anchorId="6185BEB1" wp14:editId="6185BEB2">
                <wp:simplePos x="0" y="0"/>
                <wp:positionH relativeFrom="column">
                  <wp:posOffset>-3017520</wp:posOffset>
                </wp:positionH>
                <wp:positionV relativeFrom="paragraph">
                  <wp:posOffset>1097915</wp:posOffset>
                </wp:positionV>
                <wp:extent cx="2743200" cy="5486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548640"/>
                        </a:xfrm>
                        <a:prstGeom prst="rect">
                          <a:avLst/>
                        </a:prstGeom>
                        <a:solidFill>
                          <a:srgbClr val="004B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185BEDB" w14:textId="77777777" w:rsidR="0041438E" w:rsidRPr="007042E6" w:rsidRDefault="0041438E" w:rsidP="007042E6">
                            <w:pPr>
                              <w:pStyle w:val="Subtitle"/>
                            </w:pPr>
                            <w:r w:rsidRPr="007042E6">
                              <w:t>IT Showcase</w:t>
                            </w:r>
                            <w:r w:rsidR="00A84BDD" w:rsidRPr="007042E6">
                              <w:t xml:space="preserve"> </w:t>
                            </w:r>
                            <w:r w:rsidR="00E412B6" w:rsidRPr="00031CB4">
                              <w:rPr>
                                <w:color w:val="FFFFFF"/>
                              </w:rPr>
                              <w:t>Productivity</w:t>
                            </w:r>
                            <w:r w:rsidR="00E412B6">
                              <w:t xml:space="preserve"> Guide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anchor>
            </w:drawing>
          </mc:Choice>
          <mc:Fallback>
            <w:pict>
              <v:shape w14:anchorId="6185BEB1" id="Text Box 4" o:spid="_x0000_s1027" type="#_x0000_t202" style="position:absolute;margin-left:-237.6pt;margin-top:86.45pt;width:3in;height:43.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" fillcolor="#004b50" stroked="f">
                <v:fill opacity="58853f"/>
                <v:textbox inset="28.8pt,4.32pt,14.4pt,0">
                  <w:txbxContent>
                    <w:p w14:paraId="6185BEDB" w14:textId="77777777" w:rsidR="0041438E" w:rsidRPr="007042E6" w:rsidRDefault="0041438E" w:rsidP="007042E6">
                      <w:pPr>
                        <w:pStyle w:val="Subtitle"/>
                      </w:pPr>
                      <w:r w:rsidRPr="007042E6">
                        <w:t>IT Showcase</w:t>
                      </w:r>
                      <w:r w:rsidR="00A84BDD" w:rsidRPr="007042E6">
                        <w:t xml:space="preserve"> </w:t>
                      </w:r>
                      <w:r w:rsidR="00E412B6" w:rsidRPr="00031CB4">
                        <w:rPr>
                          <w:color w:val="FFFFFF"/>
                        </w:rPr>
                        <w:t>Productivity</w:t>
                      </w:r>
                      <w:r w:rsidR="00E412B6">
                        <w:t xml:space="preserve"> Guide</w:t>
                      </w:r>
                    </w:p>
                  </w:txbxContent>
                </v:textbox>
                <w10:wrap type="square"/>
              </v:shape>
            </w:pict>
          </mc:Fallback>
        </mc:AlternateContent>
      </w:r>
      <w:r w:rsidR="00CE296D" w:rsidRPr="003B4049">
        <w:t xml:space="preserve"> </w:t>
      </w:r>
    </w:p>
    <w:p w14:paraId="6185BE58" w14:textId="77777777" w:rsidR="007D6612" w:rsidRDefault="00975D70" w:rsidP="007D6612">
      <w:pPr>
        <w:pStyle w:val="Intro"/>
      </w:pPr>
      <w:r w:rsidRPr="0032278A">
        <w:rPr>
          <w:rFonts w:ascii="Segoe Pro" w:hAnsi="Segoe Pro"/>
        </w:rPr>
        <w:t>Summary:</w:t>
      </w:r>
      <w:r w:rsidRPr="00DF5304">
        <w:t xml:space="preserve"> </w:t>
      </w:r>
      <w:r w:rsidR="007D6612">
        <w:t xml:space="preserve">You can use Windows To Go, a feature in Windows 10 Enterprise (and previous versions), to provision a USB drive with a complete and managed Windows 10 system image. You can insert the USB drive (known as a Windows To Go workspace) into a managed or unmanaged Windows 10 host computer to boot and run a managed Windows 10 system. You don’t have to install any software on the host computer to use the Windows To Go workspace. </w:t>
      </w:r>
    </w:p>
    <w:p w14:paraId="6185BE59" w14:textId="77777777" w:rsidR="00AD3F06" w:rsidRPr="00DF5304" w:rsidRDefault="007D6612" w:rsidP="00DF5304">
      <w:pPr>
        <w:pStyle w:val="Intro"/>
      </w:pPr>
      <w:r>
        <w:t xml:space="preserve">This guide shows you how to create a </w:t>
      </w:r>
      <w:r w:rsidRPr="004A086E">
        <w:t xml:space="preserve">Windows </w:t>
      </w:r>
      <w:r>
        <w:t>To</w:t>
      </w:r>
      <w:r w:rsidRPr="004A086E">
        <w:t xml:space="preserve"> Go </w:t>
      </w:r>
      <w:r>
        <w:t>workspace</w:t>
      </w:r>
      <w:r w:rsidRPr="00AF17E3">
        <w:t>.</w:t>
      </w:r>
      <w:r>
        <w:t xml:space="preserve"> (Additionally, you can use the same methods to create a Windows To Go workspace to boot a portable and managed Windows 8.x system or a managed or unmanaged Windows 7 system.)</w:t>
      </w:r>
    </w:p>
    <w:p w14:paraId="6185BE5A" w14:textId="77777777" w:rsidR="00A26A9A" w:rsidRPr="007A6C0B" w:rsidRDefault="00A26A9A" w:rsidP="00A26A9A">
      <w:pPr>
        <w:pStyle w:val="Heading1"/>
      </w:pPr>
      <w:r w:rsidRPr="007A6C0B">
        <w:t>Topics in this guide include:</w:t>
      </w:r>
    </w:p>
    <w:p w14:paraId="6185BE5B" w14:textId="77777777" w:rsidR="00A26A9A" w:rsidRPr="00A26A9A" w:rsidRDefault="00566A2B" w:rsidP="00A26A9A">
      <w:pPr>
        <w:pStyle w:val="Heading1"/>
      </w:pPr>
      <w:r>
        <w:rPr>
          <w:noProof/>
        </w:rPr>
        <mc:AlternateContent>
          <mc:Choice Requires="wps">
            <w:drawing>
              <wp:anchor distT="0" distB="0" distL="114300" distR="114300" simplePos="0" relativeHeight="251668480" behindDoc="0" locked="0" layoutInCell="1" allowOverlap="1" wp14:anchorId="6185BEB3" wp14:editId="6185BEB4">
                <wp:simplePos x="0" y="0"/>
                <wp:positionH relativeFrom="column">
                  <wp:posOffset>0</wp:posOffset>
                </wp:positionH>
                <wp:positionV relativeFrom="paragraph">
                  <wp:posOffset>38735</wp:posOffset>
                </wp:positionV>
                <wp:extent cx="1691640" cy="914400"/>
                <wp:effectExtent l="0" t="0" r="3810" b="0"/>
                <wp:wrapNone/>
                <wp:docPr id="7" name="Rectangle 7"/>
                <wp:cNvGraphicFramePr/>
                <a:graphic xmlns:a="http://schemas.openxmlformats.org/drawingml/2006/main">
                  <a:graphicData uri="http://schemas.microsoft.com/office/word/2010/wordprocessingShape">
                    <wps:wsp>
                      <wps:cNvSpPr/>
                      <wps:spPr>
                        <a:xfrm>
                          <a:off x="0" y="0"/>
                          <a:ext cx="1691640"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5BEDC" w14:textId="77777777" w:rsidR="00566A2B" w:rsidRPr="00FE5C82" w:rsidRDefault="007D6612" w:rsidP="00566A2B">
                            <w:pPr>
                              <w:rPr>
                                <w:color w:val="008272"/>
                                <w:sz w:val="24"/>
                              </w:rPr>
                            </w:pPr>
                            <w:r>
                              <w:rPr>
                                <w:color w:val="FFFFFF" w:themeColor="background1"/>
                                <w:sz w:val="24"/>
                              </w:rPr>
                              <w:t>Overview</w:t>
                            </w: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6185BEB3" id="Rectangle 7" o:spid="_x0000_s1028" style="position:absolute;margin-left:0;margin-top:3.05pt;width:133.2pt;height:1in;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" fillcolor="#008272" stroked="f" strokeweight="1pt">
                <v:textbox inset="10.8pt,7.2pt,10.8pt,7.2pt">
                  <w:txbxContent>
                    <w:p w14:paraId="6185BEDC" w14:textId="77777777" w:rsidR="00566A2B" w:rsidRPr="00FE5C82" w:rsidRDefault="007D6612" w:rsidP="00566A2B">
                      <w:pPr>
                        <w:rPr>
                          <w:color w:val="008272"/>
                          <w:sz w:val="24"/>
                        </w:rPr>
                      </w:pPr>
                      <w:r>
                        <w:rPr>
                          <w:color w:val="FFFFFF" w:themeColor="background1"/>
                          <w:sz w:val="24"/>
                        </w:rPr>
                        <w:t>Overview</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185BEB5" wp14:editId="6185BEB6">
                <wp:simplePos x="0" y="0"/>
                <wp:positionH relativeFrom="column">
                  <wp:posOffset>1778000</wp:posOffset>
                </wp:positionH>
                <wp:positionV relativeFrom="paragraph">
                  <wp:posOffset>38735</wp:posOffset>
                </wp:positionV>
                <wp:extent cx="1691640" cy="914400"/>
                <wp:effectExtent l="0" t="0" r="3810" b="0"/>
                <wp:wrapNone/>
                <wp:docPr id="8" name="Rectangle 8"/>
                <wp:cNvGraphicFramePr/>
                <a:graphic xmlns:a="http://schemas.openxmlformats.org/drawingml/2006/main">
                  <a:graphicData uri="http://schemas.microsoft.com/office/word/2010/wordprocessingShape">
                    <wps:wsp>
                      <wps:cNvSpPr/>
                      <wps:spPr>
                        <a:xfrm>
                          <a:off x="0" y="0"/>
                          <a:ext cx="1691640"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5BEDD" w14:textId="77777777" w:rsidR="00566A2B" w:rsidRPr="00566A2B" w:rsidRDefault="007D6612" w:rsidP="00566A2B">
                            <w:pPr>
                              <w:rPr>
                                <w:color w:val="FFFFFF" w:themeColor="background1"/>
                                <w:sz w:val="24"/>
                              </w:rPr>
                            </w:pPr>
                            <w:r>
                              <w:rPr>
                                <w:color w:val="FFFFFF" w:themeColor="background1"/>
                                <w:sz w:val="24"/>
                              </w:rPr>
                              <w:t>C</w:t>
                            </w:r>
                            <w:r w:rsidR="008B5982">
                              <w:rPr>
                                <w:color w:val="FFFFFF" w:themeColor="background1"/>
                                <w:sz w:val="24"/>
                              </w:rPr>
                              <w:t>reating a Windows T</w:t>
                            </w:r>
                            <w:r>
                              <w:rPr>
                                <w:color w:val="FFFFFF" w:themeColor="background1"/>
                                <w:sz w:val="24"/>
                              </w:rPr>
                              <w:t>o Go workspace</w:t>
                            </w:r>
                          </w:p>
                          <w:p w14:paraId="6185BEDE" w14:textId="77777777" w:rsidR="00566A2B" w:rsidRPr="00FE5C82" w:rsidRDefault="00566A2B" w:rsidP="00566A2B">
                            <w:pPr>
                              <w:jc w:val="center"/>
                              <w:rPr>
                                <w:color w:val="008272"/>
                              </w:rP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6185BEB5" id="Rectangle 8" o:spid="_x0000_s1029" style="position:absolute;margin-left:140pt;margin-top:3.05pt;width:133.2pt;height:1in;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" fillcolor="#008272" stroked="f" strokeweight="1pt">
                <v:textbox inset="10.8pt,7.2pt,10.8pt,7.2pt">
                  <w:txbxContent>
                    <w:p w14:paraId="6185BEDD" w14:textId="77777777" w:rsidR="00566A2B" w:rsidRPr="00566A2B" w:rsidRDefault="007D6612" w:rsidP="00566A2B">
                      <w:pPr>
                        <w:rPr>
                          <w:color w:val="FFFFFF" w:themeColor="background1"/>
                          <w:sz w:val="24"/>
                        </w:rPr>
                      </w:pPr>
                      <w:r>
                        <w:rPr>
                          <w:color w:val="FFFFFF" w:themeColor="background1"/>
                          <w:sz w:val="24"/>
                        </w:rPr>
                        <w:t>C</w:t>
                      </w:r>
                      <w:r w:rsidR="008B5982">
                        <w:rPr>
                          <w:color w:val="FFFFFF" w:themeColor="background1"/>
                          <w:sz w:val="24"/>
                        </w:rPr>
                        <w:t>reating a Windows T</w:t>
                      </w:r>
                      <w:r>
                        <w:rPr>
                          <w:color w:val="FFFFFF" w:themeColor="background1"/>
                          <w:sz w:val="24"/>
                        </w:rPr>
                        <w:t>o Go workspace</w:t>
                      </w:r>
                    </w:p>
                    <w:p w14:paraId="6185BEDE" w14:textId="77777777" w:rsidR="00566A2B" w:rsidRPr="00FE5C82" w:rsidRDefault="00566A2B" w:rsidP="00566A2B">
                      <w:pPr>
                        <w:jc w:val="center"/>
                        <w:rPr>
                          <w:color w:val="008272"/>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185BEB7" wp14:editId="6185BEB8">
                <wp:simplePos x="0" y="0"/>
                <wp:positionH relativeFrom="column">
                  <wp:posOffset>3568700</wp:posOffset>
                </wp:positionH>
                <wp:positionV relativeFrom="paragraph">
                  <wp:posOffset>38735</wp:posOffset>
                </wp:positionV>
                <wp:extent cx="1691640" cy="914400"/>
                <wp:effectExtent l="0" t="0" r="3810" b="0"/>
                <wp:wrapNone/>
                <wp:docPr id="10" name="Rectangle 10"/>
                <wp:cNvGraphicFramePr/>
                <a:graphic xmlns:a="http://schemas.openxmlformats.org/drawingml/2006/main">
                  <a:graphicData uri="http://schemas.microsoft.com/office/word/2010/wordprocessingShape">
                    <wps:wsp>
                      <wps:cNvSpPr/>
                      <wps:spPr>
                        <a:xfrm>
                          <a:off x="0" y="0"/>
                          <a:ext cx="1691640"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5BEDF" w14:textId="77777777" w:rsidR="00566A2B" w:rsidRPr="00566A2B" w:rsidRDefault="007D6612" w:rsidP="00C219E7">
                            <w:pPr>
                              <w:shd w:val="clear" w:color="auto" w:fill="008272"/>
                              <w:rPr>
                                <w:color w:val="FFFFFF" w:themeColor="background1"/>
                                <w:sz w:val="24"/>
                              </w:rPr>
                            </w:pPr>
                            <w:r>
                              <w:rPr>
                                <w:color w:val="FFFFFF" w:themeColor="background1"/>
                                <w:sz w:val="24"/>
                              </w:rPr>
                              <w:t>Suspending BitLocker on the host computer</w:t>
                            </w:r>
                          </w:p>
                          <w:p w14:paraId="6185BEE0"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6185BEB7" id="Rectangle 10" o:spid="_x0000_s1030" style="position:absolute;margin-left:281pt;margin-top:3.05pt;width:133.2pt;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" fillcolor="#008272" stroked="f" strokeweight="1pt">
                <v:textbox inset="10.8pt,7.2pt,10.8pt,7.2pt">
                  <w:txbxContent>
                    <w:p w14:paraId="6185BEDF" w14:textId="77777777" w:rsidR="00566A2B" w:rsidRPr="00566A2B" w:rsidRDefault="007D6612" w:rsidP="00C219E7">
                      <w:pPr>
                        <w:shd w:val="clear" w:color="auto" w:fill="008272"/>
                        <w:rPr>
                          <w:color w:val="FFFFFF" w:themeColor="background1"/>
                          <w:sz w:val="24"/>
                        </w:rPr>
                      </w:pPr>
                      <w:r>
                        <w:rPr>
                          <w:color w:val="FFFFFF" w:themeColor="background1"/>
                          <w:sz w:val="24"/>
                        </w:rPr>
                        <w:t>Suspending BitLocker on the host computer</w:t>
                      </w:r>
                    </w:p>
                    <w:p w14:paraId="6185BEE0" w14:textId="77777777" w:rsidR="00566A2B" w:rsidRDefault="00566A2B" w:rsidP="00566A2B">
                      <w:pPr>
                        <w:jc w:val="center"/>
                      </w:pPr>
                    </w:p>
                  </w:txbxContent>
                </v:textbox>
              </v:rect>
            </w:pict>
          </mc:Fallback>
        </mc:AlternateContent>
      </w:r>
    </w:p>
    <w:p w14:paraId="6185BE5C" w14:textId="77777777" w:rsidR="00A26A9A" w:rsidRPr="00C219E7" w:rsidRDefault="00566A2B">
      <w:pPr>
        <w:spacing w:after="0"/>
      </w:pPr>
      <w:r>
        <w:rPr>
          <w:noProof/>
        </w:rPr>
        <mc:AlternateContent>
          <mc:Choice Requires="wps">
            <w:drawing>
              <wp:anchor distT="0" distB="0" distL="114300" distR="114300" simplePos="0" relativeHeight="251671552" behindDoc="0" locked="0" layoutInCell="1" allowOverlap="1" wp14:anchorId="6185BEB9" wp14:editId="6185BEBA">
                <wp:simplePos x="0" y="0"/>
                <wp:positionH relativeFrom="column">
                  <wp:posOffset>0</wp:posOffset>
                </wp:positionH>
                <wp:positionV relativeFrom="paragraph">
                  <wp:posOffset>748030</wp:posOffset>
                </wp:positionV>
                <wp:extent cx="1690823" cy="914400"/>
                <wp:effectExtent l="0" t="0" r="5080" b="0"/>
                <wp:wrapNone/>
                <wp:docPr id="16" name="Rectangle 16"/>
                <wp:cNvGraphicFramePr/>
                <a:graphic xmlns:a="http://schemas.openxmlformats.org/drawingml/2006/main">
                  <a:graphicData uri="http://schemas.microsoft.com/office/word/2010/wordprocessingShape">
                    <wps:wsp>
                      <wps:cNvSpPr/>
                      <wps:spPr>
                        <a:xfrm>
                          <a:off x="0" y="0"/>
                          <a:ext cx="1690823"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5BEE1" w14:textId="77777777" w:rsidR="00566A2B" w:rsidRPr="00566A2B" w:rsidRDefault="007D6612" w:rsidP="00566A2B">
                            <w:pPr>
                              <w:rPr>
                                <w:color w:val="FFFFFF" w:themeColor="background1"/>
                                <w:sz w:val="24"/>
                              </w:rPr>
                            </w:pPr>
                            <w:r>
                              <w:rPr>
                                <w:color w:val="FFFFFF" w:themeColor="background1"/>
                                <w:sz w:val="24"/>
                              </w:rPr>
                              <w:t>Updating the configuration</w:t>
                            </w:r>
                          </w:p>
                          <w:p w14:paraId="6185BEE2"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6185BEB9" id="Rectangle 16" o:spid="_x0000_s1031" style="position:absolute;margin-left:0;margin-top:58.9pt;width:133.15pt;height:1in;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" fillcolor="#008272" stroked="f" strokeweight="1pt">
                <v:textbox inset="10.8pt,7.2pt,10.8pt,7.2pt">
                  <w:txbxContent>
                    <w:p w14:paraId="6185BEE1" w14:textId="77777777" w:rsidR="00566A2B" w:rsidRPr="00566A2B" w:rsidRDefault="007D6612" w:rsidP="00566A2B">
                      <w:pPr>
                        <w:rPr>
                          <w:color w:val="FFFFFF" w:themeColor="background1"/>
                          <w:sz w:val="24"/>
                        </w:rPr>
                      </w:pPr>
                      <w:r>
                        <w:rPr>
                          <w:color w:val="FFFFFF" w:themeColor="background1"/>
                          <w:sz w:val="24"/>
                        </w:rPr>
                        <w:t>Updating the configuration</w:t>
                      </w:r>
                    </w:p>
                    <w:p w14:paraId="6185BEE2" w14:textId="77777777" w:rsidR="00566A2B" w:rsidRDefault="00566A2B" w:rsidP="00566A2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185BEBB" wp14:editId="6185BEBC">
                <wp:simplePos x="0" y="0"/>
                <wp:positionH relativeFrom="column">
                  <wp:posOffset>1778000</wp:posOffset>
                </wp:positionH>
                <wp:positionV relativeFrom="paragraph">
                  <wp:posOffset>748030</wp:posOffset>
                </wp:positionV>
                <wp:extent cx="1690823" cy="914400"/>
                <wp:effectExtent l="0" t="0" r="5080" b="0"/>
                <wp:wrapNone/>
                <wp:docPr id="17" name="Rectangle 17"/>
                <wp:cNvGraphicFramePr/>
                <a:graphic xmlns:a="http://schemas.openxmlformats.org/drawingml/2006/main">
                  <a:graphicData uri="http://schemas.microsoft.com/office/word/2010/wordprocessingShape">
                    <wps:wsp>
                      <wps:cNvSpPr/>
                      <wps:spPr>
                        <a:xfrm>
                          <a:off x="0" y="0"/>
                          <a:ext cx="1690823"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5BEE3" w14:textId="77777777" w:rsidR="00566A2B" w:rsidRPr="00566A2B" w:rsidRDefault="007D6612" w:rsidP="00566A2B">
                            <w:pPr>
                              <w:rPr>
                                <w:color w:val="FFFFFF" w:themeColor="background1"/>
                                <w:sz w:val="24"/>
                              </w:rPr>
                            </w:pPr>
                            <w:r>
                              <w:rPr>
                                <w:color w:val="FFFFFF" w:themeColor="background1"/>
                                <w:sz w:val="24"/>
                              </w:rPr>
                              <w:t>Getting apps from the Windows Store</w:t>
                            </w:r>
                          </w:p>
                          <w:p w14:paraId="6185BEE4"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6185BEBB" id="Rectangle 17" o:spid="_x0000_s1032" style="position:absolute;margin-left:140pt;margin-top:58.9pt;width:133.15pt;height:1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" fillcolor="#008272" stroked="f" strokeweight="1pt">
                <v:textbox inset="10.8pt,7.2pt,10.8pt,7.2pt">
                  <w:txbxContent>
                    <w:p w14:paraId="6185BEE3" w14:textId="77777777" w:rsidR="00566A2B" w:rsidRPr="00566A2B" w:rsidRDefault="007D6612" w:rsidP="00566A2B">
                      <w:pPr>
                        <w:rPr>
                          <w:color w:val="FFFFFF" w:themeColor="background1"/>
                          <w:sz w:val="24"/>
                        </w:rPr>
                      </w:pPr>
                      <w:r>
                        <w:rPr>
                          <w:color w:val="FFFFFF" w:themeColor="background1"/>
                          <w:sz w:val="24"/>
                        </w:rPr>
                        <w:t>Getting apps from the Windows Store</w:t>
                      </w:r>
                    </w:p>
                    <w:p w14:paraId="6185BEE4" w14:textId="77777777" w:rsidR="00566A2B" w:rsidRDefault="00566A2B" w:rsidP="00566A2B">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185BEBD" wp14:editId="6185BEBE">
                <wp:simplePos x="0" y="0"/>
                <wp:positionH relativeFrom="column">
                  <wp:posOffset>3568700</wp:posOffset>
                </wp:positionH>
                <wp:positionV relativeFrom="paragraph">
                  <wp:posOffset>748030</wp:posOffset>
                </wp:positionV>
                <wp:extent cx="1690823" cy="914400"/>
                <wp:effectExtent l="0" t="0" r="5080" b="0"/>
                <wp:wrapNone/>
                <wp:docPr id="18" name="Rectangle 18"/>
                <wp:cNvGraphicFramePr/>
                <a:graphic xmlns:a="http://schemas.openxmlformats.org/drawingml/2006/main">
                  <a:graphicData uri="http://schemas.microsoft.com/office/word/2010/wordprocessingShape">
                    <wps:wsp>
                      <wps:cNvSpPr/>
                      <wps:spPr>
                        <a:xfrm>
                          <a:off x="0" y="0"/>
                          <a:ext cx="1690823"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5BEE5" w14:textId="77777777" w:rsidR="00566A2B" w:rsidRPr="00566A2B" w:rsidRDefault="007D6612" w:rsidP="00566A2B">
                            <w:pPr>
                              <w:rPr>
                                <w:color w:val="FFFFFF" w:themeColor="background1"/>
                                <w:sz w:val="24"/>
                              </w:rPr>
                            </w:pPr>
                            <w:r>
                              <w:rPr>
                                <w:color w:val="FFFFFF" w:themeColor="background1"/>
                                <w:sz w:val="24"/>
                              </w:rPr>
                              <w:t>For more information</w:t>
                            </w:r>
                          </w:p>
                          <w:p w14:paraId="6185BEE6"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6185BEBD" id="Rectangle 18" o:spid="_x0000_s1033" style="position:absolute;margin-left:281pt;margin-top:58.9pt;width:133.15pt;height:1in;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" fillcolor="#008272" stroked="f" strokeweight="1pt">
                <v:textbox inset="10.8pt,7.2pt,10.8pt,7.2pt">
                  <w:txbxContent>
                    <w:p w14:paraId="6185BEE5" w14:textId="77777777" w:rsidR="00566A2B" w:rsidRPr="00566A2B" w:rsidRDefault="007D6612" w:rsidP="00566A2B">
                      <w:pPr>
                        <w:rPr>
                          <w:color w:val="FFFFFF" w:themeColor="background1"/>
                          <w:sz w:val="24"/>
                        </w:rPr>
                      </w:pPr>
                      <w:r>
                        <w:rPr>
                          <w:color w:val="FFFFFF" w:themeColor="background1"/>
                          <w:sz w:val="24"/>
                        </w:rPr>
                        <w:t>For more information</w:t>
                      </w:r>
                    </w:p>
                    <w:p w14:paraId="6185BEE6" w14:textId="77777777" w:rsidR="00566A2B" w:rsidRDefault="00566A2B" w:rsidP="00566A2B">
                      <w:pPr>
                        <w:jc w:val="center"/>
                      </w:pPr>
                    </w:p>
                  </w:txbxContent>
                </v:textbox>
              </v:rect>
            </w:pict>
          </mc:Fallback>
        </mc:AlternateContent>
      </w:r>
      <w:r w:rsidR="00A26A9A">
        <w:br w:type="page"/>
      </w:r>
    </w:p>
    <w:p w14:paraId="6185BE5D" w14:textId="77777777" w:rsidR="008B5982" w:rsidRPr="00F1084A" w:rsidRDefault="008B5982" w:rsidP="008B5982">
      <w:pPr>
        <w:pStyle w:val="Heading1"/>
      </w:pPr>
      <w:r w:rsidRPr="00AE4EF5">
        <w:t>Overview</w:t>
      </w:r>
    </w:p>
    <w:p w14:paraId="6185BE5E" w14:textId="77777777" w:rsidR="008B5982" w:rsidRPr="00EA23CD" w:rsidRDefault="008B5982" w:rsidP="008B5982">
      <w:r w:rsidRPr="00EA23CD">
        <w:t>You can create a Windows To Go workspace to boot a portable and managed Windows 10 system. For example, you might want to provide a company-owned Windows To Go workspace to staff member</w:t>
      </w:r>
      <w:r>
        <w:t>s</w:t>
      </w:r>
      <w:r w:rsidRPr="00EA23CD">
        <w:t xml:space="preserve"> who use their own non-domain-joined computer at work. The Windows To Go workspace provides a domain-joined computer experience for th</w:t>
      </w:r>
      <w:r>
        <w:t>ese</w:t>
      </w:r>
      <w:r w:rsidRPr="00EA23CD">
        <w:t xml:space="preserve"> user</w:t>
      </w:r>
      <w:r>
        <w:t>s</w:t>
      </w:r>
      <w:r w:rsidRPr="00EA23CD">
        <w:t xml:space="preserve"> without modifying their personal consumer device</w:t>
      </w:r>
      <w:r>
        <w:t>s</w:t>
      </w:r>
      <w:r w:rsidRPr="00EA23CD">
        <w:t>. As another example, you could create a Windows To Go workspace for yourself to use on a home computer that might still be running Windows 7.</w:t>
      </w:r>
    </w:p>
    <w:p w14:paraId="6185BE5F" w14:textId="77777777" w:rsidR="008B5982" w:rsidRDefault="008B5982" w:rsidP="008B5982">
      <w:r>
        <w:t>You can use a Windows To Go workspace as you would any desktop, laptop, or tablet computer. For example, you can:</w:t>
      </w:r>
    </w:p>
    <w:p w14:paraId="6185BE60" w14:textId="77777777" w:rsidR="008B5982" w:rsidRDefault="008B5982" w:rsidP="008B5982">
      <w:pPr>
        <w:pStyle w:val="Bullet1"/>
      </w:pPr>
      <w:r>
        <w:t>Join a corporate domain.</w:t>
      </w:r>
    </w:p>
    <w:p w14:paraId="6185BE61" w14:textId="77777777" w:rsidR="008B5982" w:rsidRDefault="008B5982" w:rsidP="008B5982">
      <w:pPr>
        <w:pStyle w:val="Bullet1"/>
      </w:pPr>
      <w:r>
        <w:t>Connect to the corporate network from a remote site using VPN.</w:t>
      </w:r>
    </w:p>
    <w:p w14:paraId="6185BE62" w14:textId="77777777" w:rsidR="008B5982" w:rsidRDefault="008B5982" w:rsidP="008B5982">
      <w:pPr>
        <w:pStyle w:val="Bullet1"/>
      </w:pPr>
      <w:r>
        <w:t>Install applications.</w:t>
      </w:r>
    </w:p>
    <w:p w14:paraId="6185BE63" w14:textId="77777777" w:rsidR="008B5982" w:rsidRDefault="008B5982" w:rsidP="008B5982">
      <w:pPr>
        <w:pStyle w:val="Bullet1spaceafter"/>
      </w:pPr>
      <w:r>
        <w:t>Access USB devices (such as a smart card reader) attached to the host.</w:t>
      </w:r>
    </w:p>
    <w:p w14:paraId="6185BE64" w14:textId="77777777" w:rsidR="008B5982" w:rsidRPr="0033193B" w:rsidRDefault="008B5982" w:rsidP="008B5982">
      <w:r w:rsidRPr="0033193B">
        <w:t xml:space="preserve">A Windows To Go workspace works with any host computer (desktop, laptop, or tablet PC) </w:t>
      </w:r>
      <w:r w:rsidRPr="00EB69B5">
        <w:t xml:space="preserve">that supports the </w:t>
      </w:r>
      <w:r w:rsidRPr="0033193B">
        <w:rPr>
          <w:b/>
        </w:rPr>
        <w:t>Boot To USB Hard Disk Drive</w:t>
      </w:r>
      <w:r w:rsidRPr="0033193B">
        <w:t xml:space="preserve"> startup option. When you connect a Windows To</w:t>
      </w:r>
      <w:r w:rsidRPr="00EB69B5">
        <w:t xml:space="preserve"> Go workspace to a USB port on a host computer, the workspace is isolated from the host system’s hard drive so the hard drive can’t be compromised or infected. The user can switch between the Windows To Go workspace and the host hard drive at any time by inserting or removing the Windows To Go workspace during a system restart.</w:t>
      </w:r>
    </w:p>
    <w:p w14:paraId="6185BE65" w14:textId="77777777" w:rsidR="008B5982" w:rsidRDefault="008B5982" w:rsidP="008B5982">
      <w:pPr>
        <w:pStyle w:val="Heading1"/>
      </w:pPr>
      <w:r>
        <w:br w:type="page"/>
      </w:r>
    </w:p>
    <w:p w14:paraId="6185BE66" w14:textId="77777777" w:rsidR="008B5982" w:rsidRPr="0064183C" w:rsidRDefault="008B5982" w:rsidP="008B5982">
      <w:pPr>
        <w:pStyle w:val="Heading1"/>
      </w:pPr>
      <w:r w:rsidRPr="0064183C">
        <w:t xml:space="preserve">Creating a Windows To Go </w:t>
      </w:r>
      <w:r>
        <w:t>w</w:t>
      </w:r>
      <w:r w:rsidRPr="0064183C">
        <w:t>orkspace</w:t>
      </w:r>
    </w:p>
    <w:p w14:paraId="6185BE67" w14:textId="77777777" w:rsidR="008B5982" w:rsidRPr="00620511" w:rsidRDefault="008B5982" w:rsidP="008B5982">
      <w:pPr>
        <w:pStyle w:val="Numbered"/>
        <w:rPr>
          <w:color w:val="000000"/>
        </w:rPr>
      </w:pPr>
      <w:r>
        <w:t xml:space="preserve">Download a copy of a Windows 10 Enterprise installation image (.iso file) to the host computer, as provided by your local help desk or IT administrator, or from the </w:t>
      </w:r>
      <w:hyperlink r:id="rId12" w:history="1">
        <w:r w:rsidRPr="008B5982">
          <w:rPr>
            <w:rStyle w:val="Hyperlink"/>
          </w:rPr>
          <w:t>TechNet Evaluation Center</w:t>
        </w:r>
      </w:hyperlink>
      <w:r w:rsidRPr="00AC6CE7">
        <w:t xml:space="preserve">. </w:t>
      </w:r>
      <w:r w:rsidRPr="00AC6CE7">
        <w:rPr>
          <w:color w:val="000000"/>
        </w:rPr>
        <w:t xml:space="preserve"> </w:t>
      </w:r>
    </w:p>
    <w:p w14:paraId="6185BE68" w14:textId="77777777" w:rsidR="008B5982" w:rsidRDefault="008B5982" w:rsidP="008B5982">
      <w:pPr>
        <w:pStyle w:val="Numbered"/>
      </w:pPr>
      <w:r>
        <w:t xml:space="preserve">When the download is complete, open your </w:t>
      </w:r>
      <w:r w:rsidRPr="003A755F">
        <w:t>Downloads</w:t>
      </w:r>
      <w:r>
        <w:t xml:space="preserve"> folder on the host computer, press and hold (or right-click with the mouse) the Windows installation image .iso file, and then select </w:t>
      </w:r>
      <w:r w:rsidRPr="00033ED8">
        <w:rPr>
          <w:b/>
        </w:rPr>
        <w:t>MOUNT ISO</w:t>
      </w:r>
      <w:r w:rsidRPr="00DF31DE">
        <w:t>.</w:t>
      </w:r>
      <w:r>
        <w:t xml:space="preserve"> </w:t>
      </w:r>
    </w:p>
    <w:p w14:paraId="6185BE69" w14:textId="77777777" w:rsidR="008B5982" w:rsidRDefault="008B5982" w:rsidP="008B5982">
      <w:pPr>
        <w:pStyle w:val="WSGBodycopy"/>
        <w:ind w:left="360"/>
      </w:pPr>
      <w:r>
        <w:t>The .iso file appears as a disk drive on the host computer.</w:t>
      </w:r>
    </w:p>
    <w:p w14:paraId="6185BE6A" w14:textId="77777777" w:rsidR="008B5982" w:rsidRPr="006E6F45" w:rsidRDefault="008B5982" w:rsidP="008B5982">
      <w:pPr>
        <w:pStyle w:val="Numbered"/>
      </w:pPr>
      <w:r>
        <w:t xml:space="preserve">Display the charms, select the </w:t>
      </w:r>
      <w:r w:rsidRPr="00033ED8">
        <w:rPr>
          <w:b/>
        </w:rPr>
        <w:t>Settings</w:t>
      </w:r>
      <w:r>
        <w:t xml:space="preserve"> charm, and then select </w:t>
      </w:r>
      <w:r w:rsidRPr="00837EEA">
        <w:rPr>
          <w:b/>
        </w:rPr>
        <w:t>Control Panel</w:t>
      </w:r>
      <w:r>
        <w:t xml:space="preserve">. </w:t>
      </w:r>
    </w:p>
    <w:p w14:paraId="6185BE6B" w14:textId="77777777" w:rsidR="008B5982" w:rsidRDefault="008B5982" w:rsidP="008B5982">
      <w:pPr>
        <w:pStyle w:val="Numbered"/>
      </w:pPr>
      <w:r>
        <w:t xml:space="preserve">In Control Panel, select </w:t>
      </w:r>
      <w:r w:rsidRPr="00033ED8">
        <w:rPr>
          <w:b/>
        </w:rPr>
        <w:t>Windows To Go</w:t>
      </w:r>
      <w:r w:rsidRPr="00DF31DE">
        <w:t>.</w:t>
      </w:r>
    </w:p>
    <w:p w14:paraId="6185BE6C" w14:textId="77777777" w:rsidR="008B5982" w:rsidRDefault="008B5982" w:rsidP="008B5982">
      <w:pPr>
        <w:pStyle w:val="Numbered"/>
      </w:pPr>
      <w:r>
        <w:t>Insert a USB drive into a USB port on the host computer.</w:t>
      </w:r>
    </w:p>
    <w:p w14:paraId="6185BE6D" w14:textId="77777777" w:rsidR="008B5982" w:rsidRPr="008B5982" w:rsidRDefault="008B5982" w:rsidP="008B5982">
      <w:pPr>
        <w:pStyle w:val="Note"/>
        <w:rPr>
          <w:rStyle w:val="WSGNotescopy"/>
          <w:rFonts w:ascii="Segoe Pro" w:hAnsi="Segoe Pro"/>
          <w:i/>
          <w:color w:val="008272"/>
          <w:spacing w:val="0"/>
          <w:sz w:val="18"/>
          <w:szCs w:val="18"/>
        </w:rPr>
      </w:pPr>
      <w:r w:rsidRPr="008B5982">
        <w:rPr>
          <w:rStyle w:val="WSGNotesheading"/>
          <w:rFonts w:ascii="Segoe Pro" w:hAnsi="Segoe Pro"/>
          <w:b w:val="0"/>
          <w:color w:val="008272"/>
          <w:spacing w:val="0"/>
          <w:sz w:val="18"/>
          <w:szCs w:val="18"/>
        </w:rPr>
        <w:t>NOTES:</w:t>
      </w:r>
      <w:r w:rsidRPr="008B5982">
        <w:rPr>
          <w:rStyle w:val="WSGNotescopy"/>
          <w:rFonts w:ascii="Segoe Pro" w:hAnsi="Segoe Pro"/>
          <w:i/>
          <w:color w:val="008272"/>
          <w:spacing w:val="0"/>
          <w:sz w:val="18"/>
          <w:szCs w:val="18"/>
        </w:rPr>
        <w:t xml:space="preserve"> </w:t>
      </w:r>
    </w:p>
    <w:p w14:paraId="6185BE6E" w14:textId="77777777" w:rsidR="008B5982" w:rsidRPr="008B5982" w:rsidRDefault="008B5982" w:rsidP="008B5982">
      <w:pPr>
        <w:pStyle w:val="Note"/>
        <w:rPr>
          <w:rStyle w:val="WSGNotescopy"/>
          <w:rFonts w:ascii="Segoe Pro" w:hAnsi="Segoe Pro"/>
          <w:i/>
          <w:color w:val="008272"/>
          <w:spacing w:val="0"/>
          <w:sz w:val="18"/>
          <w:szCs w:val="18"/>
        </w:rPr>
      </w:pPr>
      <w:r w:rsidRPr="008B5982">
        <w:rPr>
          <w:rStyle w:val="WSGNotescopy"/>
          <w:rFonts w:ascii="Segoe Pro" w:hAnsi="Segoe Pro"/>
          <w:i/>
          <w:color w:val="008272"/>
          <w:spacing w:val="0"/>
          <w:sz w:val="18"/>
          <w:szCs w:val="18"/>
        </w:rPr>
        <w:t>The USB drive must have at least 25</w:t>
      </w:r>
      <w:r w:rsidRPr="008B5982">
        <w:t xml:space="preserve"> </w:t>
      </w:r>
      <w:r w:rsidRPr="008B5982">
        <w:rPr>
          <w:rStyle w:val="WSGNotescopy"/>
          <w:rFonts w:ascii="Segoe Pro" w:hAnsi="Segoe Pro"/>
          <w:i/>
          <w:color w:val="008272"/>
          <w:spacing w:val="0"/>
          <w:sz w:val="18"/>
          <w:szCs w:val="18"/>
        </w:rPr>
        <w:t>gigabytes (GB) of space available. To see a list of certified USB drives for Windows To Go, review the “Hardware Considerations” section of the TechNet article</w:t>
      </w:r>
      <w:r w:rsidRPr="008B5982">
        <w:t xml:space="preserve"> </w:t>
      </w:r>
      <w:hyperlink r:id="rId13" w:anchor="wtg_hardware" w:history="1">
        <w:r w:rsidRPr="008B5982">
          <w:rPr>
            <w:rStyle w:val="Hyperlink"/>
            <w:i w:val="0"/>
          </w:rPr>
          <w:t>Windows To Go: Feature Overview</w:t>
        </w:r>
      </w:hyperlink>
      <w:r w:rsidRPr="008B5982">
        <w:t xml:space="preserve">. </w:t>
      </w:r>
    </w:p>
    <w:p w14:paraId="6185BE6F" w14:textId="77777777" w:rsidR="008B5982" w:rsidRPr="008B5982" w:rsidRDefault="008B5982" w:rsidP="008B5982">
      <w:pPr>
        <w:pStyle w:val="Note"/>
        <w:rPr>
          <w:rStyle w:val="WSGNotescopy"/>
          <w:rFonts w:ascii="Segoe Pro" w:hAnsi="Segoe Pro"/>
          <w:i/>
          <w:color w:val="008272"/>
          <w:spacing w:val="0"/>
          <w:sz w:val="18"/>
          <w:szCs w:val="18"/>
        </w:rPr>
      </w:pPr>
      <w:r w:rsidRPr="008B5982">
        <w:rPr>
          <w:rStyle w:val="WSGNotescopy"/>
          <w:rFonts w:ascii="Segoe Pro" w:hAnsi="Segoe Pro"/>
          <w:i/>
          <w:color w:val="008272"/>
          <w:spacing w:val="0"/>
          <w:sz w:val="18"/>
          <w:szCs w:val="18"/>
        </w:rPr>
        <w:t>Make sure to remove any files on the USB drive that you want to save. The USB drive will be reformatted, and all data will be deleted when you provision it.</w:t>
      </w:r>
    </w:p>
    <w:p w14:paraId="6185BE70" w14:textId="77777777" w:rsidR="008B5982" w:rsidRDefault="008B5982" w:rsidP="008B5982">
      <w:pPr>
        <w:pStyle w:val="Numberedlistparagraph"/>
      </w:pPr>
      <w:r>
        <w:t xml:space="preserve">The </w:t>
      </w:r>
      <w:r w:rsidRPr="008B5982">
        <w:rPr>
          <w:rFonts w:ascii="Segoe Pro Semibold" w:hAnsi="Segoe Pro Semibold"/>
        </w:rPr>
        <w:t>Create a Windows To Go workspace</w:t>
      </w:r>
      <w:r w:rsidRPr="00B27449">
        <w:t xml:space="preserve"> </w:t>
      </w:r>
      <w:r>
        <w:t>w</w:t>
      </w:r>
      <w:r w:rsidRPr="00B51490">
        <w:t>izard</w:t>
      </w:r>
      <w:r>
        <w:t xml:space="preserve"> opens.</w:t>
      </w:r>
    </w:p>
    <w:p w14:paraId="6185BE71" w14:textId="77777777" w:rsidR="008B5982" w:rsidRDefault="008B5982" w:rsidP="008B5982">
      <w:pPr>
        <w:pStyle w:val="Numbered"/>
        <w:spacing w:after="120"/>
      </w:pPr>
      <w:r>
        <w:t xml:space="preserve">On the </w:t>
      </w:r>
      <w:r w:rsidRPr="003E3078">
        <w:rPr>
          <w:b/>
        </w:rPr>
        <w:t>Choose the drive you want to use</w:t>
      </w:r>
      <w:r>
        <w:t xml:space="preserve"> page, all attached USB drives appear. Choose the USB drive you want to use, and then select </w:t>
      </w:r>
      <w:r w:rsidRPr="003E3078">
        <w:rPr>
          <w:b/>
        </w:rPr>
        <w:t>Next</w:t>
      </w:r>
      <w:r>
        <w:t xml:space="preserve">. </w:t>
      </w:r>
    </w:p>
    <w:p w14:paraId="6185BE72" w14:textId="77777777" w:rsidR="008B5982" w:rsidRDefault="008B5982" w:rsidP="008B5982">
      <w:pPr>
        <w:pStyle w:val="Numberedlistparagraph"/>
      </w:pPr>
      <w:r>
        <w:rPr>
          <w:noProof/>
        </w:rPr>
        <w:drawing>
          <wp:inline distT="0" distB="0" distL="0" distR="0" wp14:anchorId="6185BEBF" wp14:editId="6185BEC0">
            <wp:extent cx="3093754"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6653" cy="2312516"/>
                    </a:xfrm>
                    <a:prstGeom prst="rect">
                      <a:avLst/>
                    </a:prstGeom>
                  </pic:spPr>
                </pic:pic>
              </a:graphicData>
            </a:graphic>
          </wp:inline>
        </w:drawing>
      </w:r>
    </w:p>
    <w:p w14:paraId="6185BE73" w14:textId="77777777" w:rsidR="008B5982" w:rsidRDefault="008B5982" w:rsidP="008B5982">
      <w:pPr>
        <w:pStyle w:val="Numbered"/>
      </w:pPr>
      <w:r>
        <w:t xml:space="preserve">On the </w:t>
      </w:r>
      <w:r w:rsidRPr="003E3078">
        <w:rPr>
          <w:b/>
        </w:rPr>
        <w:t>Choose a Windows 10 image</w:t>
      </w:r>
      <w:r>
        <w:t xml:space="preserve"> page, the </w:t>
      </w:r>
      <w:r w:rsidRPr="00DF31DE">
        <w:t>mounted .</w:t>
      </w:r>
      <w:r>
        <w:t>iso</w:t>
      </w:r>
      <w:r w:rsidRPr="00DF31DE">
        <w:t xml:space="preserve"> file</w:t>
      </w:r>
      <w:r>
        <w:t xml:space="preserve"> appears. If you don’t see the .iso file, select </w:t>
      </w:r>
      <w:r w:rsidRPr="003E3078">
        <w:rPr>
          <w:b/>
        </w:rPr>
        <w:t>Add search location</w:t>
      </w:r>
      <w:r>
        <w:t xml:space="preserve"> to choose the mounted .iso file. Select the file, and then select </w:t>
      </w:r>
      <w:r w:rsidRPr="003E3078">
        <w:rPr>
          <w:b/>
        </w:rPr>
        <w:t>Next</w:t>
      </w:r>
      <w:r>
        <w:t xml:space="preserve">. </w:t>
      </w:r>
    </w:p>
    <w:p w14:paraId="6185BE74" w14:textId="77777777" w:rsidR="008B5982" w:rsidRDefault="008B5982" w:rsidP="008B5982">
      <w:pPr>
        <w:pStyle w:val="Numberedlistparagraph"/>
      </w:pPr>
      <w:r>
        <w:rPr>
          <w:noProof/>
        </w:rPr>
        <w:drawing>
          <wp:inline distT="0" distB="0" distL="0" distR="0" wp14:anchorId="6185BEC1" wp14:editId="6185BEC2">
            <wp:extent cx="4563467" cy="336994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5493" cy="3371441"/>
                    </a:xfrm>
                    <a:prstGeom prst="rect">
                      <a:avLst/>
                    </a:prstGeom>
                    <a:noFill/>
                    <a:ln>
                      <a:noFill/>
                    </a:ln>
                  </pic:spPr>
                </pic:pic>
              </a:graphicData>
            </a:graphic>
          </wp:inline>
        </w:drawing>
      </w:r>
    </w:p>
    <w:p w14:paraId="6185BE75" w14:textId="77777777" w:rsidR="008B5982" w:rsidRPr="00B27449" w:rsidRDefault="008B5982" w:rsidP="008B5982">
      <w:pPr>
        <w:pStyle w:val="Numbered"/>
        <w:rPr>
          <w:iCs/>
        </w:rPr>
      </w:pPr>
      <w:r>
        <w:t xml:space="preserve">On the </w:t>
      </w:r>
      <w:r w:rsidRPr="003E3078">
        <w:rPr>
          <w:b/>
        </w:rPr>
        <w:t>Set a BitLocker password (optional)</w:t>
      </w:r>
      <w:r>
        <w:t xml:space="preserve"> page, select the </w:t>
      </w:r>
      <w:r w:rsidRPr="003E3078">
        <w:rPr>
          <w:b/>
        </w:rPr>
        <w:t xml:space="preserve">Use BitLocker with my Windows To Go workspace </w:t>
      </w:r>
      <w:r>
        <w:t xml:space="preserve">check box to </w:t>
      </w:r>
      <w:r w:rsidRPr="00AD33B2">
        <w:t>protect</w:t>
      </w:r>
      <w:r>
        <w:t xml:space="preserve"> the drive with BitLocker Drive Encryption. </w:t>
      </w:r>
    </w:p>
    <w:p w14:paraId="6185BE76" w14:textId="77777777" w:rsidR="008B5982" w:rsidRPr="00F9371E" w:rsidRDefault="008B5982" w:rsidP="008B5982">
      <w:pPr>
        <w:pStyle w:val="Numbered"/>
        <w:spacing w:after="120"/>
        <w:rPr>
          <w:iCs/>
        </w:rPr>
      </w:pPr>
      <w:r>
        <w:t xml:space="preserve">Enter a BitLocker password, confirm it, and then select </w:t>
      </w:r>
      <w:r w:rsidRPr="003E3078">
        <w:rPr>
          <w:b/>
        </w:rPr>
        <w:t>Next</w:t>
      </w:r>
      <w:r>
        <w:t>.</w:t>
      </w:r>
    </w:p>
    <w:p w14:paraId="6185BE77" w14:textId="77777777" w:rsidR="008B5982" w:rsidRPr="00F9371E" w:rsidRDefault="008B5982" w:rsidP="008B5982">
      <w:pPr>
        <w:pStyle w:val="Numberedlistparagraph"/>
      </w:pPr>
      <w:r w:rsidRPr="00667DAD">
        <w:rPr>
          <w:noProof/>
        </w:rPr>
        <w:drawing>
          <wp:inline distT="0" distB="0" distL="0" distR="0" wp14:anchorId="6185BEC3" wp14:editId="6185BEC4">
            <wp:extent cx="3120944" cy="23145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0304" cy="2328933"/>
                    </a:xfrm>
                    <a:prstGeom prst="rect">
                      <a:avLst/>
                    </a:prstGeom>
                  </pic:spPr>
                </pic:pic>
              </a:graphicData>
            </a:graphic>
          </wp:inline>
        </w:drawing>
      </w:r>
    </w:p>
    <w:p w14:paraId="6185BE78" w14:textId="77777777" w:rsidR="008B5982" w:rsidRDefault="008B5982" w:rsidP="008B5982">
      <w:pPr>
        <w:pStyle w:val="Numbered"/>
      </w:pPr>
      <w:r>
        <w:t>O</w:t>
      </w:r>
      <w:r w:rsidRPr="00DF31DE">
        <w:t>n</w:t>
      </w:r>
      <w:r>
        <w:t xml:space="preserve"> the </w:t>
      </w:r>
      <w:r w:rsidRPr="003E3078">
        <w:rPr>
          <w:b/>
        </w:rPr>
        <w:t>Ready to create your Windows to Go workspace</w:t>
      </w:r>
      <w:r>
        <w:t xml:space="preserve"> page, select </w:t>
      </w:r>
      <w:r w:rsidRPr="003E3078">
        <w:rPr>
          <w:b/>
        </w:rPr>
        <w:t xml:space="preserve">Create </w:t>
      </w:r>
      <w:r w:rsidRPr="003A755F">
        <w:t>to create the Windows To Go workspace</w:t>
      </w:r>
      <w:r>
        <w:t xml:space="preserve">. </w:t>
      </w:r>
    </w:p>
    <w:p w14:paraId="6185BE79" w14:textId="77777777" w:rsidR="008B5982" w:rsidRPr="00AD33B2" w:rsidRDefault="008B5982" w:rsidP="008B5982">
      <w:pPr>
        <w:pStyle w:val="Numberedlistparagraph"/>
      </w:pPr>
      <w:r>
        <w:rPr>
          <w:noProof/>
        </w:rPr>
        <w:drawing>
          <wp:inline distT="0" distB="0" distL="0" distR="0" wp14:anchorId="6185BEC5" wp14:editId="6185BEC6">
            <wp:extent cx="3429000" cy="25430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1375" cy="2552216"/>
                    </a:xfrm>
                    <a:prstGeom prst="rect">
                      <a:avLst/>
                    </a:prstGeom>
                  </pic:spPr>
                </pic:pic>
              </a:graphicData>
            </a:graphic>
          </wp:inline>
        </w:drawing>
      </w:r>
    </w:p>
    <w:p w14:paraId="6185BE7A" w14:textId="77777777" w:rsidR="008B5982" w:rsidRDefault="008B5982" w:rsidP="008B5982">
      <w:pPr>
        <w:pStyle w:val="Numberedlistparagraph"/>
      </w:pPr>
      <w:r>
        <w:t xml:space="preserve">The USB drive is reformatted and all data is deleted. This process typically takes less than one hour. </w:t>
      </w:r>
    </w:p>
    <w:p w14:paraId="6185BE7B" w14:textId="77777777" w:rsidR="008B5982" w:rsidRDefault="008B5982" w:rsidP="008B5982">
      <w:pPr>
        <w:pStyle w:val="Numberedlistparagraph"/>
      </w:pPr>
      <w:r>
        <w:t>T</w:t>
      </w:r>
      <w:r w:rsidRPr="00AD33B2">
        <w:t xml:space="preserve">he </w:t>
      </w:r>
      <w:r w:rsidRPr="003E3078">
        <w:rPr>
          <w:b/>
        </w:rPr>
        <w:t>Choose a boot option</w:t>
      </w:r>
      <w:r w:rsidRPr="00AD33B2">
        <w:t xml:space="preserve"> </w:t>
      </w:r>
      <w:r>
        <w:t>page appears when the process completes.</w:t>
      </w:r>
    </w:p>
    <w:p w14:paraId="6185BE7C" w14:textId="77777777" w:rsidR="008B5982" w:rsidRPr="00AD33B2" w:rsidRDefault="008B5982" w:rsidP="008B5982">
      <w:pPr>
        <w:pStyle w:val="Numbered"/>
        <w:spacing w:after="120"/>
      </w:pPr>
      <w:r>
        <w:t>Choose</w:t>
      </w:r>
      <w:r w:rsidRPr="00AD33B2">
        <w:t xml:space="preserve"> a boot (startup) option</w:t>
      </w:r>
      <w:r>
        <w:t>,</w:t>
      </w:r>
      <w:r w:rsidRPr="00AD33B2">
        <w:t xml:space="preserve"> </w:t>
      </w:r>
      <w:r>
        <w:t xml:space="preserve">and select </w:t>
      </w:r>
      <w:r w:rsidRPr="003E3078">
        <w:rPr>
          <w:b/>
        </w:rPr>
        <w:t>Yes</w:t>
      </w:r>
      <w:r w:rsidRPr="00AD33B2">
        <w:t xml:space="preserve"> </w:t>
      </w:r>
      <w:r>
        <w:t xml:space="preserve">to modify </w:t>
      </w:r>
      <w:r w:rsidRPr="00AD33B2">
        <w:t xml:space="preserve">the Windows Boot Manager configuration to boot automatically from your Windows To Go </w:t>
      </w:r>
      <w:r>
        <w:t>workspace</w:t>
      </w:r>
      <w:r w:rsidRPr="00AD33B2">
        <w:t xml:space="preserve"> when </w:t>
      </w:r>
      <w:r>
        <w:t>the drive</w:t>
      </w:r>
      <w:r w:rsidRPr="00AD33B2">
        <w:t xml:space="preserve"> is connected to this host computer.</w:t>
      </w:r>
    </w:p>
    <w:p w14:paraId="6185BE7D" w14:textId="77777777" w:rsidR="008B5982" w:rsidRDefault="008B5982" w:rsidP="008B5982">
      <w:pPr>
        <w:pStyle w:val="Numberedlistparagraph"/>
      </w:pPr>
      <w:r>
        <w:rPr>
          <w:noProof/>
        </w:rPr>
        <w:drawing>
          <wp:inline distT="0" distB="0" distL="0" distR="0" wp14:anchorId="6185BEC7" wp14:editId="6185BEC8">
            <wp:extent cx="3200400" cy="23646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4579" cy="2382492"/>
                    </a:xfrm>
                    <a:prstGeom prst="rect">
                      <a:avLst/>
                    </a:prstGeom>
                  </pic:spPr>
                </pic:pic>
              </a:graphicData>
            </a:graphic>
          </wp:inline>
        </w:drawing>
      </w:r>
    </w:p>
    <w:p w14:paraId="6185BE7E" w14:textId="77777777" w:rsidR="003E3C31" w:rsidRDefault="008B5982" w:rsidP="008B5982">
      <w:pPr>
        <w:pStyle w:val="Note"/>
        <w:rPr>
          <w:rStyle w:val="WSGNotescopy"/>
          <w:rFonts w:ascii="Segoe Pro" w:hAnsi="Segoe Pro"/>
          <w:i/>
          <w:color w:val="008272"/>
          <w:spacing w:val="0"/>
          <w:sz w:val="18"/>
          <w:szCs w:val="18"/>
        </w:rPr>
      </w:pPr>
      <w:r w:rsidRPr="008B5982">
        <w:rPr>
          <w:rStyle w:val="WSGNotesheading"/>
          <w:rFonts w:ascii="Segoe Pro" w:hAnsi="Segoe Pro"/>
          <w:b w:val="0"/>
          <w:color w:val="008272"/>
          <w:spacing w:val="0"/>
          <w:sz w:val="18"/>
          <w:szCs w:val="18"/>
        </w:rPr>
        <w:t>NOTE:</w:t>
      </w:r>
      <w:r w:rsidRPr="008B5982">
        <w:t xml:space="preserve">  </w:t>
      </w:r>
      <w:r w:rsidRPr="008B5982">
        <w:rPr>
          <w:rStyle w:val="WSGNotescopy"/>
          <w:rFonts w:ascii="Segoe Pro" w:hAnsi="Segoe Pro"/>
          <w:i/>
          <w:color w:val="008272"/>
          <w:spacing w:val="0"/>
          <w:sz w:val="18"/>
          <w:szCs w:val="18"/>
        </w:rPr>
        <w:t>To change the boot option after running the Create a Windows To Go workspace wizard, on the Start menu search for Change Windows To Go Startup Options, and then select the boot option you prefer on the Change Windows To Go Startup Options page.</w:t>
      </w:r>
    </w:p>
    <w:p w14:paraId="6185BE7F" w14:textId="77777777" w:rsidR="003E3C31" w:rsidRDefault="003E3C31" w:rsidP="003E3C31">
      <w:pPr>
        <w:rPr>
          <w:rStyle w:val="WSGNotescopy"/>
          <w:rFonts w:ascii="Segoe Pro" w:hAnsi="Segoe Pro"/>
          <w:color w:val="008272"/>
          <w:spacing w:val="0"/>
          <w:sz w:val="18"/>
          <w:szCs w:val="18"/>
        </w:rPr>
      </w:pPr>
    </w:p>
    <w:p w14:paraId="6185BE80" w14:textId="77777777" w:rsidR="008B5982" w:rsidRDefault="008B5982" w:rsidP="008B5982">
      <w:pPr>
        <w:pStyle w:val="Numberedlistparagraph"/>
      </w:pPr>
      <w:r>
        <w:rPr>
          <w:noProof/>
        </w:rPr>
        <w:drawing>
          <wp:inline distT="0" distB="0" distL="0" distR="0" wp14:anchorId="6185BEC9" wp14:editId="6185BECA">
            <wp:extent cx="3248025" cy="196152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2181" cy="1982148"/>
                    </a:xfrm>
                    <a:prstGeom prst="rect">
                      <a:avLst/>
                    </a:prstGeom>
                    <a:noFill/>
                    <a:ln>
                      <a:noFill/>
                    </a:ln>
                  </pic:spPr>
                </pic:pic>
              </a:graphicData>
            </a:graphic>
          </wp:inline>
        </w:drawing>
      </w:r>
    </w:p>
    <w:p w14:paraId="6185BE81" w14:textId="77777777" w:rsidR="008B5982" w:rsidRPr="008B5982" w:rsidRDefault="008B5982" w:rsidP="008B5982">
      <w:pPr>
        <w:pStyle w:val="Numbered"/>
        <w:spacing w:after="120"/>
        <w:rPr>
          <w:rStyle w:val="WSGNotescopy"/>
          <w:rFonts w:ascii="Segoe Pro" w:hAnsi="Segoe Pro"/>
          <w:i w:val="0"/>
          <w:color w:val="595959"/>
          <w:spacing w:val="0"/>
          <w:sz w:val="18"/>
          <w:szCs w:val="18"/>
        </w:rPr>
      </w:pPr>
      <w:r>
        <w:t xml:space="preserve">When provisioning is complete, select </w:t>
      </w:r>
      <w:r w:rsidRPr="00EB69B5">
        <w:rPr>
          <w:b/>
        </w:rPr>
        <w:t>Save and restart</w:t>
      </w:r>
      <w:r>
        <w:t xml:space="preserve"> to restart the host computer.</w:t>
      </w:r>
    </w:p>
    <w:p w14:paraId="6185BE82" w14:textId="77777777" w:rsidR="008B5982" w:rsidRPr="003E3C31" w:rsidRDefault="008B5982" w:rsidP="003E3C31">
      <w:pPr>
        <w:rPr>
          <w:rStyle w:val="WSGNotescopy"/>
          <w:rFonts w:ascii="Segoe Pro" w:hAnsi="Segoe Pro"/>
          <w:i w:val="0"/>
          <w:color w:val="595959" w:themeColor="text1" w:themeTint="A6"/>
          <w:sz w:val="18"/>
          <w:szCs w:val="18"/>
        </w:rPr>
      </w:pPr>
      <w:r w:rsidRPr="003E3C31">
        <w:rPr>
          <w:rStyle w:val="WSGNotescopy"/>
          <w:rFonts w:ascii="Segoe Pro" w:hAnsi="Segoe Pro"/>
          <w:i w:val="0"/>
          <w:color w:val="595959" w:themeColor="text1" w:themeTint="A6"/>
          <w:sz w:val="18"/>
          <w:szCs w:val="18"/>
        </w:rPr>
        <w:t>If you remotely access a corporate network from the Windows To Go drive, you may need to download and install your company VPN after your first logon using the new Windows To Go drive.</w:t>
      </w:r>
    </w:p>
    <w:p w14:paraId="6185BE83" w14:textId="77777777" w:rsidR="008B5982" w:rsidRPr="003E3C31" w:rsidRDefault="008B5982" w:rsidP="003E3C31">
      <w:pPr>
        <w:rPr>
          <w:rStyle w:val="WSGNotescopy"/>
          <w:rFonts w:ascii="Segoe Pro" w:hAnsi="Segoe Pro"/>
          <w:i w:val="0"/>
          <w:color w:val="595959" w:themeColor="text1" w:themeTint="A6"/>
          <w:sz w:val="18"/>
          <w:szCs w:val="18"/>
        </w:rPr>
      </w:pPr>
      <w:r w:rsidRPr="003E3C31">
        <w:rPr>
          <w:rStyle w:val="WSGNotescopy"/>
          <w:rFonts w:ascii="Segoe Pro" w:hAnsi="Segoe Pro"/>
          <w:i w:val="0"/>
          <w:color w:val="595959" w:themeColor="text1" w:themeTint="A6"/>
          <w:sz w:val="18"/>
          <w:szCs w:val="18"/>
        </w:rPr>
        <w:t xml:space="preserve">You can join a Windows To Go workspace to an Active Directory domain, if your company has one. When you boot the Windows To Go drive for the first time, you are prompted to create a local administrator account and then log on with this account. If you want, you can add your domain user account to the local administrators group. Then you can log on for full access to business data, email, and resources. </w:t>
      </w:r>
    </w:p>
    <w:p w14:paraId="6185BE84" w14:textId="77777777" w:rsidR="008B5982" w:rsidRPr="00AE4EF5" w:rsidRDefault="008B5982" w:rsidP="008B5982">
      <w:pPr>
        <w:pStyle w:val="Heading1"/>
      </w:pPr>
      <w:r w:rsidRPr="0064183C">
        <w:t xml:space="preserve">Suspending BitLocker on the </w:t>
      </w:r>
      <w:r>
        <w:t>h</w:t>
      </w:r>
      <w:r w:rsidRPr="0064183C">
        <w:t xml:space="preserve">ost </w:t>
      </w:r>
      <w:r>
        <w:t>c</w:t>
      </w:r>
      <w:r w:rsidRPr="0064183C">
        <w:t>omputer</w:t>
      </w:r>
    </w:p>
    <w:p w14:paraId="6185BE85" w14:textId="77777777" w:rsidR="008B5982" w:rsidRDefault="008B5982" w:rsidP="008B5982">
      <w:r w:rsidRPr="00DF31DE">
        <w:t xml:space="preserve">If </w:t>
      </w:r>
      <w:r>
        <w:t>the</w:t>
      </w:r>
      <w:r w:rsidRPr="00DF31DE">
        <w:t xml:space="preserve"> </w:t>
      </w:r>
      <w:r>
        <w:t xml:space="preserve">host </w:t>
      </w:r>
      <w:r w:rsidRPr="00DF31DE">
        <w:t>computer is protected by BitLocke</w:t>
      </w:r>
      <w:r>
        <w:t>r</w:t>
      </w:r>
      <w:r w:rsidRPr="00DF31DE">
        <w:t xml:space="preserve">, </w:t>
      </w:r>
      <w:r>
        <w:t xml:space="preserve">and if you are switching the boot order permanently in the BIOS or UEFI startup device options, </w:t>
      </w:r>
      <w:r w:rsidRPr="00DF31DE">
        <w:t xml:space="preserve">you </w:t>
      </w:r>
      <w:r>
        <w:t>must</w:t>
      </w:r>
      <w:r w:rsidRPr="00DF31DE">
        <w:t xml:space="preserve"> suspend </w:t>
      </w:r>
      <w:r>
        <w:t xml:space="preserve">BitLocker </w:t>
      </w:r>
      <w:r w:rsidRPr="00DF31DE">
        <w:t xml:space="preserve">protection before switching the boot order on </w:t>
      </w:r>
      <w:r>
        <w:t>the</w:t>
      </w:r>
      <w:r w:rsidRPr="00DF31DE">
        <w:t xml:space="preserve"> </w:t>
      </w:r>
      <w:r>
        <w:t>host computer. Otherwise, you wi</w:t>
      </w:r>
      <w:r w:rsidRPr="00DF31DE">
        <w:t xml:space="preserve">ll trigger the </w:t>
      </w:r>
      <w:r>
        <w:t xml:space="preserve">BitLocker </w:t>
      </w:r>
      <w:r w:rsidRPr="00DF31DE">
        <w:t>recovery key screen when you try to boot</w:t>
      </w:r>
      <w:r w:rsidRPr="00177698">
        <w:t xml:space="preserve"> back to the internal </w:t>
      </w:r>
      <w:r>
        <w:t xml:space="preserve">hard drive. </w:t>
      </w:r>
      <w:r w:rsidRPr="00DF31DE">
        <w:t xml:space="preserve">After switching the boot order, you </w:t>
      </w:r>
      <w:r>
        <w:t>must resume BitLocker protection for</w:t>
      </w:r>
      <w:r w:rsidRPr="00DF31DE">
        <w:t xml:space="preserve"> the internal drive.</w:t>
      </w:r>
    </w:p>
    <w:p w14:paraId="6185BE86" w14:textId="77777777" w:rsidR="008B5982" w:rsidRDefault="008B5982" w:rsidP="008B5982">
      <w:r>
        <w:t>How you suspend BitLocker depends on the operating system that you are using.</w:t>
      </w:r>
    </w:p>
    <w:p w14:paraId="6185BE87" w14:textId="77777777" w:rsidR="008B5982" w:rsidRDefault="008B5982" w:rsidP="008B5982">
      <w:pPr>
        <w:pStyle w:val="Heading2"/>
      </w:pPr>
      <w:r>
        <w:t>Using a Windows 7 host</w:t>
      </w:r>
    </w:p>
    <w:p w14:paraId="6185BE88" w14:textId="77777777" w:rsidR="008B5982" w:rsidRDefault="008B5982" w:rsidP="008B5982">
      <w:pPr>
        <w:pStyle w:val="Numbered"/>
        <w:numPr>
          <w:ilvl w:val="0"/>
          <w:numId w:val="40"/>
        </w:numPr>
      </w:pPr>
      <w:r>
        <w:t xml:space="preserve">Select </w:t>
      </w:r>
      <w:r w:rsidRPr="008B5982">
        <w:rPr>
          <w:b/>
        </w:rPr>
        <w:t>Start</w:t>
      </w:r>
      <w:r>
        <w:t xml:space="preserve">, and then select </w:t>
      </w:r>
      <w:r w:rsidRPr="008B5982">
        <w:rPr>
          <w:b/>
        </w:rPr>
        <w:t>Control Panel</w:t>
      </w:r>
      <w:r>
        <w:t>.</w:t>
      </w:r>
    </w:p>
    <w:p w14:paraId="6185BE89" w14:textId="77777777" w:rsidR="008B5982" w:rsidRDefault="008B5982" w:rsidP="008B5982">
      <w:pPr>
        <w:pStyle w:val="Numbered"/>
      </w:pPr>
      <w:r>
        <w:t xml:space="preserve">Select </w:t>
      </w:r>
      <w:r w:rsidRPr="003A755F">
        <w:t>System and Security</w:t>
      </w:r>
      <w:r>
        <w:t xml:space="preserve">, and then select </w:t>
      </w:r>
      <w:r w:rsidRPr="003A755F">
        <w:t>BitLocker Drive Encryption</w:t>
      </w:r>
      <w:r>
        <w:t>.</w:t>
      </w:r>
    </w:p>
    <w:p w14:paraId="6185BE8A" w14:textId="77777777" w:rsidR="008B5982" w:rsidRDefault="008B5982" w:rsidP="008B5982">
      <w:pPr>
        <w:pStyle w:val="Numbered"/>
        <w:spacing w:after="120"/>
      </w:pPr>
      <w:r>
        <w:t xml:space="preserve">In the </w:t>
      </w:r>
      <w:r w:rsidRPr="003A755F">
        <w:rPr>
          <w:b/>
        </w:rPr>
        <w:t>BitLocker Drive Encryption</w:t>
      </w:r>
      <w:r>
        <w:t xml:space="preserve"> dialog box, select </w:t>
      </w:r>
      <w:r w:rsidRPr="003A755F">
        <w:rPr>
          <w:b/>
        </w:rPr>
        <w:t>Suspend Protection</w:t>
      </w:r>
      <w:r>
        <w:t>.</w:t>
      </w:r>
    </w:p>
    <w:p w14:paraId="6185BE8B" w14:textId="77777777" w:rsidR="008B5982" w:rsidRPr="000717AD" w:rsidRDefault="008B5982" w:rsidP="008B5982">
      <w:pPr>
        <w:pStyle w:val="Numberedlistparagraph"/>
      </w:pPr>
      <w:r w:rsidRPr="008B5982">
        <w:rPr>
          <w:noProof/>
        </w:rPr>
        <w:drawing>
          <wp:inline distT="0" distB="0" distL="0" distR="0" wp14:anchorId="6185BECB" wp14:editId="6185BECC">
            <wp:extent cx="2687541" cy="7215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pend protec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5598" cy="726381"/>
                    </a:xfrm>
                    <a:prstGeom prst="rect">
                      <a:avLst/>
                    </a:prstGeom>
                  </pic:spPr>
                </pic:pic>
              </a:graphicData>
            </a:graphic>
          </wp:inline>
        </w:drawing>
      </w:r>
    </w:p>
    <w:p w14:paraId="6185BE8C" w14:textId="77777777" w:rsidR="008B5982" w:rsidRPr="008B5982" w:rsidRDefault="008B5982" w:rsidP="008B5982">
      <w:pPr>
        <w:pStyle w:val="Note"/>
        <w:rPr>
          <w:rStyle w:val="WSGNotescopy"/>
          <w:rFonts w:ascii="Segoe Pro" w:hAnsi="Segoe Pro"/>
          <w:i/>
          <w:color w:val="008272"/>
          <w:spacing w:val="0"/>
          <w:sz w:val="18"/>
          <w:szCs w:val="18"/>
        </w:rPr>
      </w:pPr>
      <w:r w:rsidRPr="008B5982">
        <w:rPr>
          <w:rStyle w:val="WSGNotesheading"/>
          <w:rFonts w:ascii="Segoe Pro" w:hAnsi="Segoe Pro"/>
          <w:b w:val="0"/>
          <w:color w:val="008272"/>
          <w:spacing w:val="0"/>
          <w:sz w:val="18"/>
          <w:szCs w:val="18"/>
        </w:rPr>
        <w:t>NOTE:</w:t>
      </w:r>
      <w:r w:rsidRPr="008B5982">
        <w:rPr>
          <w:rStyle w:val="WSGNotescopy"/>
          <w:rFonts w:ascii="Segoe Pro" w:hAnsi="Segoe Pro"/>
          <w:i/>
          <w:color w:val="008272"/>
          <w:spacing w:val="0"/>
          <w:sz w:val="18"/>
          <w:szCs w:val="18"/>
        </w:rPr>
        <w:t xml:space="preserve"> To resume protection after switching the boot order, select </w:t>
      </w:r>
      <w:r w:rsidRPr="008B5982">
        <w:rPr>
          <w:rStyle w:val="WSGNotescopy"/>
          <w:rFonts w:ascii="Segoe Pro" w:hAnsi="Segoe Pro"/>
          <w:b/>
          <w:i/>
          <w:color w:val="008272"/>
          <w:spacing w:val="0"/>
          <w:sz w:val="18"/>
          <w:szCs w:val="18"/>
        </w:rPr>
        <w:t>Resume Protection</w:t>
      </w:r>
      <w:r w:rsidRPr="008B5982">
        <w:rPr>
          <w:rStyle w:val="WSGNotescopy"/>
          <w:rFonts w:ascii="Segoe Pro" w:hAnsi="Segoe Pro"/>
          <w:i/>
          <w:color w:val="008272"/>
          <w:spacing w:val="0"/>
          <w:sz w:val="18"/>
          <w:szCs w:val="18"/>
        </w:rPr>
        <w:t xml:space="preserve"> on the </w:t>
      </w:r>
      <w:r w:rsidRPr="007E0243">
        <w:rPr>
          <w:rStyle w:val="WSGNotescopy"/>
          <w:rFonts w:ascii="Segoe Pro" w:hAnsi="Segoe Pro"/>
          <w:b/>
          <w:i/>
          <w:color w:val="008272"/>
          <w:spacing w:val="0"/>
          <w:sz w:val="18"/>
          <w:szCs w:val="18"/>
        </w:rPr>
        <w:t>BitLocker Drive Encryption</w:t>
      </w:r>
      <w:r w:rsidRPr="008B5982">
        <w:rPr>
          <w:rStyle w:val="WSGNotescopy"/>
          <w:rFonts w:ascii="Segoe Pro" w:hAnsi="Segoe Pro"/>
          <w:i/>
          <w:color w:val="008272"/>
          <w:spacing w:val="0"/>
          <w:sz w:val="18"/>
          <w:szCs w:val="18"/>
        </w:rPr>
        <w:t xml:space="preserve"> page. </w:t>
      </w:r>
    </w:p>
    <w:p w14:paraId="6185BE8D" w14:textId="77777777" w:rsidR="007E0243" w:rsidRDefault="007E0243">
      <w:pPr>
        <w:spacing w:after="0"/>
        <w:rPr>
          <w:rFonts w:ascii="Segoe Pro Semibold" w:hAnsi="Segoe Pro Semibold"/>
          <w:color w:val="008272"/>
          <w:sz w:val="22"/>
          <w:szCs w:val="18"/>
        </w:rPr>
      </w:pPr>
      <w:r>
        <w:br w:type="page"/>
      </w:r>
    </w:p>
    <w:p w14:paraId="6185BE8E" w14:textId="77777777" w:rsidR="008B5982" w:rsidRPr="00AF17E3" w:rsidRDefault="008B5982" w:rsidP="007E0243">
      <w:pPr>
        <w:pStyle w:val="Heading2"/>
      </w:pPr>
      <w:r>
        <w:t>Using a Windows 8.x or Windows 10 host</w:t>
      </w:r>
    </w:p>
    <w:p w14:paraId="6185BE8F" w14:textId="77777777" w:rsidR="008B5982" w:rsidRDefault="008B5982" w:rsidP="007E0243">
      <w:pPr>
        <w:pStyle w:val="Numbered"/>
        <w:numPr>
          <w:ilvl w:val="0"/>
          <w:numId w:val="41"/>
        </w:numPr>
      </w:pPr>
      <w:r>
        <w:t xml:space="preserve">Press </w:t>
      </w:r>
      <w:r w:rsidRPr="007E0243">
        <w:rPr>
          <w:b/>
        </w:rPr>
        <w:t>Windows logo key+X</w:t>
      </w:r>
      <w:r w:rsidRPr="003A755F">
        <w:t xml:space="preserve"> key</w:t>
      </w:r>
      <w:r w:rsidRPr="007E0243">
        <w:rPr>
          <w:b/>
        </w:rPr>
        <w:t xml:space="preserve"> </w:t>
      </w:r>
      <w:r>
        <w:t xml:space="preserve">on the keyboard, and then select </w:t>
      </w:r>
      <w:r w:rsidRPr="007E0243">
        <w:rPr>
          <w:b/>
        </w:rPr>
        <w:t>Control Panel</w:t>
      </w:r>
      <w:r>
        <w:t>.</w:t>
      </w:r>
    </w:p>
    <w:p w14:paraId="6185BE90" w14:textId="77777777" w:rsidR="008B5982" w:rsidRDefault="008B5982" w:rsidP="007E0243">
      <w:pPr>
        <w:pStyle w:val="Numbered"/>
      </w:pPr>
      <w:r>
        <w:t xml:space="preserve">In Control Panel, select </w:t>
      </w:r>
      <w:r w:rsidRPr="003A755F">
        <w:rPr>
          <w:b/>
        </w:rPr>
        <w:t>System and Security</w:t>
      </w:r>
      <w:r>
        <w:t xml:space="preserve">, and then select </w:t>
      </w:r>
      <w:r w:rsidRPr="003A755F">
        <w:rPr>
          <w:b/>
        </w:rPr>
        <w:t>BitLocker Drive Encryption</w:t>
      </w:r>
      <w:r w:rsidRPr="00C74B88">
        <w:t xml:space="preserve">. </w:t>
      </w:r>
    </w:p>
    <w:p w14:paraId="6185BE91" w14:textId="77777777" w:rsidR="008B5982" w:rsidRDefault="008B5982" w:rsidP="007E0243">
      <w:pPr>
        <w:pStyle w:val="Numbered"/>
        <w:spacing w:after="120"/>
      </w:pPr>
      <w:r>
        <w:t xml:space="preserve">On the </w:t>
      </w:r>
      <w:r w:rsidRPr="003A755F">
        <w:rPr>
          <w:b/>
        </w:rPr>
        <w:t>BitLocker Drive Encryption</w:t>
      </w:r>
      <w:r>
        <w:t xml:space="preserve"> page, select </w:t>
      </w:r>
      <w:r w:rsidRPr="003A755F">
        <w:rPr>
          <w:b/>
        </w:rPr>
        <w:t>Suspend protection</w:t>
      </w:r>
      <w:r>
        <w:t>.</w:t>
      </w:r>
    </w:p>
    <w:p w14:paraId="6185BE92" w14:textId="77777777" w:rsidR="008B5982" w:rsidRDefault="008B5982" w:rsidP="007E0243">
      <w:pPr>
        <w:pStyle w:val="Numberedlistparagraph"/>
      </w:pPr>
      <w:r w:rsidRPr="00F600BD">
        <w:rPr>
          <w:noProof/>
        </w:rPr>
        <w:drawing>
          <wp:inline distT="0" distB="0" distL="0" distR="0" wp14:anchorId="6185BECD" wp14:editId="6185BECE">
            <wp:extent cx="2313830" cy="10105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3830" cy="1010506"/>
                    </a:xfrm>
                    <a:prstGeom prst="rect">
                      <a:avLst/>
                    </a:prstGeom>
                  </pic:spPr>
                </pic:pic>
              </a:graphicData>
            </a:graphic>
          </wp:inline>
        </w:drawing>
      </w:r>
    </w:p>
    <w:p w14:paraId="6185BE93" w14:textId="77777777" w:rsidR="008B5982" w:rsidRPr="007E0243" w:rsidRDefault="008B5982" w:rsidP="007E0243">
      <w:pPr>
        <w:pStyle w:val="Note"/>
      </w:pPr>
      <w:r w:rsidRPr="007E0243">
        <w:rPr>
          <w:rStyle w:val="WSGNotesheading"/>
          <w:rFonts w:ascii="Segoe Pro" w:hAnsi="Segoe Pro"/>
          <w:b w:val="0"/>
          <w:color w:val="008272"/>
          <w:spacing w:val="0"/>
          <w:sz w:val="18"/>
          <w:szCs w:val="18"/>
        </w:rPr>
        <w:t>NOTE:</w:t>
      </w:r>
      <w:r w:rsidRPr="007E0243">
        <w:rPr>
          <w:rStyle w:val="WSGNotescopy"/>
          <w:rFonts w:ascii="Segoe Pro" w:hAnsi="Segoe Pro"/>
          <w:i/>
          <w:color w:val="008272"/>
          <w:spacing w:val="0"/>
          <w:sz w:val="18"/>
          <w:szCs w:val="18"/>
        </w:rPr>
        <w:t xml:space="preserve"> To resume protection after switching the boot order, select </w:t>
      </w:r>
      <w:r w:rsidRPr="007E0243">
        <w:rPr>
          <w:rStyle w:val="WSGNotescopy"/>
          <w:rFonts w:ascii="Segoe Pro" w:hAnsi="Segoe Pro"/>
          <w:b/>
          <w:i/>
          <w:color w:val="008272"/>
          <w:spacing w:val="0"/>
          <w:sz w:val="18"/>
          <w:szCs w:val="18"/>
        </w:rPr>
        <w:t>Resume protection</w:t>
      </w:r>
      <w:r w:rsidRPr="007E0243">
        <w:rPr>
          <w:rStyle w:val="WSGNotescopy"/>
          <w:rFonts w:ascii="Segoe Pro" w:hAnsi="Segoe Pro"/>
          <w:i/>
          <w:color w:val="008272"/>
          <w:spacing w:val="0"/>
          <w:sz w:val="18"/>
          <w:szCs w:val="18"/>
        </w:rPr>
        <w:t xml:space="preserve"> on the </w:t>
      </w:r>
      <w:r w:rsidRPr="007E0243">
        <w:rPr>
          <w:rStyle w:val="WSGNotescopy"/>
          <w:rFonts w:ascii="Segoe Pro" w:hAnsi="Segoe Pro"/>
          <w:b/>
          <w:i/>
          <w:color w:val="008272"/>
          <w:spacing w:val="0"/>
          <w:sz w:val="18"/>
          <w:szCs w:val="18"/>
        </w:rPr>
        <w:t>BitLocker Drive Encryption</w:t>
      </w:r>
      <w:r w:rsidRPr="007E0243">
        <w:rPr>
          <w:rStyle w:val="WSGNotescopy"/>
          <w:rFonts w:ascii="Segoe Pro" w:hAnsi="Segoe Pro"/>
          <w:i/>
          <w:color w:val="008272"/>
          <w:spacing w:val="0"/>
          <w:sz w:val="18"/>
          <w:szCs w:val="18"/>
        </w:rPr>
        <w:t xml:space="preserve"> page.</w:t>
      </w:r>
    </w:p>
    <w:p w14:paraId="6185BE94" w14:textId="77777777" w:rsidR="008B5982" w:rsidRDefault="008B5982" w:rsidP="007E0243">
      <w:pPr>
        <w:pStyle w:val="Heading1"/>
      </w:pPr>
    </w:p>
    <w:p w14:paraId="6185BE95" w14:textId="77777777" w:rsidR="008B5982" w:rsidRPr="0064183C" w:rsidRDefault="008B5982" w:rsidP="007E0243">
      <w:pPr>
        <w:pStyle w:val="Heading1"/>
      </w:pPr>
      <w:r w:rsidRPr="0064183C">
        <w:t xml:space="preserve">Updating the </w:t>
      </w:r>
      <w:r>
        <w:t>c</w:t>
      </w:r>
      <w:r w:rsidRPr="0064183C">
        <w:t>onfiguration</w:t>
      </w:r>
    </w:p>
    <w:p w14:paraId="6185BE96" w14:textId="77777777" w:rsidR="008B5982" w:rsidRPr="00AF17E3" w:rsidRDefault="008B5982" w:rsidP="007E0243">
      <w:r>
        <w:t xml:space="preserve">When you connect a Windows To Go workspace to a new host computer and restart the host computer, Windows To Go automatically detects and applies the needed configuration </w:t>
      </w:r>
      <w:r w:rsidRPr="00AF17E3">
        <w:t xml:space="preserve">updates before </w:t>
      </w:r>
      <w:r>
        <w:t>you log on to Windows</w:t>
      </w:r>
      <w:r w:rsidRPr="00AF17E3">
        <w:t>.</w:t>
      </w:r>
    </w:p>
    <w:p w14:paraId="6185BE97" w14:textId="77777777" w:rsidR="008B5982" w:rsidRDefault="008B5982" w:rsidP="007E0243">
      <w:r>
        <w:t xml:space="preserve">After you log on, you may be prompted to go to </w:t>
      </w:r>
      <w:r w:rsidRPr="00AA6C70">
        <w:t>Windows Update</w:t>
      </w:r>
      <w:r>
        <w:t xml:space="preserve"> to ensure that the Windows To Go workspace has the latest device drivers.</w:t>
      </w:r>
    </w:p>
    <w:p w14:paraId="6185BE98" w14:textId="77777777" w:rsidR="008B5982" w:rsidRDefault="008B5982" w:rsidP="007E0243">
      <w:pPr>
        <w:pStyle w:val="Heading2"/>
      </w:pPr>
      <w:r>
        <w:t>Check for updates on a Windows 10  workspace</w:t>
      </w:r>
    </w:p>
    <w:p w14:paraId="6185BE99" w14:textId="77777777" w:rsidR="008B5982" w:rsidRDefault="008B5982" w:rsidP="007E0243">
      <w:pPr>
        <w:pStyle w:val="Numbered"/>
        <w:numPr>
          <w:ilvl w:val="0"/>
          <w:numId w:val="42"/>
        </w:numPr>
      </w:pPr>
      <w:r>
        <w:t xml:space="preserve">On the </w:t>
      </w:r>
      <w:r w:rsidRPr="007E0243">
        <w:rPr>
          <w:b/>
        </w:rPr>
        <w:t>Start</w:t>
      </w:r>
      <w:r>
        <w:t xml:space="preserve"> menu, select</w:t>
      </w:r>
      <w:r w:rsidRPr="007E0243">
        <w:rPr>
          <w:b/>
        </w:rPr>
        <w:t xml:space="preserve"> Settings</w:t>
      </w:r>
      <w:r w:rsidRPr="00201E20">
        <w:t>.</w:t>
      </w:r>
    </w:p>
    <w:p w14:paraId="6185BE9A" w14:textId="77777777" w:rsidR="008B5982" w:rsidRDefault="008B5982" w:rsidP="007E0243">
      <w:pPr>
        <w:pStyle w:val="Numbered"/>
      </w:pPr>
      <w:r>
        <w:t xml:space="preserve">Select </w:t>
      </w:r>
      <w:r w:rsidRPr="00AB2FA3">
        <w:t>Update or Recovery</w:t>
      </w:r>
      <w:r>
        <w:t xml:space="preserve">, then select </w:t>
      </w:r>
      <w:r w:rsidRPr="00AA6C70">
        <w:t>Windows</w:t>
      </w:r>
      <w:r>
        <w:t xml:space="preserve"> </w:t>
      </w:r>
      <w:r w:rsidRPr="00B16B10">
        <w:t>Updat</w:t>
      </w:r>
      <w:r>
        <w:t>e.</w:t>
      </w:r>
    </w:p>
    <w:p w14:paraId="6185BE9B" w14:textId="77777777" w:rsidR="008B5982" w:rsidRDefault="008B5982" w:rsidP="007E0243">
      <w:pPr>
        <w:pStyle w:val="Numbered"/>
        <w:spacing w:after="120"/>
      </w:pPr>
      <w:r>
        <w:t xml:space="preserve">Select </w:t>
      </w:r>
      <w:r w:rsidRPr="003A755F">
        <w:rPr>
          <w:b/>
        </w:rPr>
        <w:t>Check for updates</w:t>
      </w:r>
      <w:r>
        <w:t>.</w:t>
      </w:r>
    </w:p>
    <w:p w14:paraId="6185BE9C" w14:textId="77777777" w:rsidR="003E3C31" w:rsidRDefault="003E3C31" w:rsidP="003E3C31">
      <w:pPr>
        <w:pStyle w:val="Numbered"/>
        <w:numPr>
          <w:ilvl w:val="0"/>
          <w:numId w:val="0"/>
        </w:numPr>
        <w:spacing w:after="120"/>
        <w:ind w:left="360"/>
      </w:pPr>
    </w:p>
    <w:p w14:paraId="6185BE9D" w14:textId="77777777" w:rsidR="008B5982" w:rsidRDefault="008B5982" w:rsidP="007E0243">
      <w:pPr>
        <w:pStyle w:val="Heading1"/>
      </w:pPr>
      <w:r>
        <w:t>Getting apps from the Windows Store</w:t>
      </w:r>
    </w:p>
    <w:p w14:paraId="6185BE9E" w14:textId="77777777" w:rsidR="008B5982" w:rsidRDefault="008B5982" w:rsidP="007E0243">
      <w:r>
        <w:t xml:space="preserve">For Windows To Go images that are running Windows 10 or 8.1, there is no difference in Windows Store behavior between a standard Windows installation and a Windows To Go installation. Windows Store apps can roam among multiple PCs on a Windows To Go drive. </w:t>
      </w:r>
    </w:p>
    <w:p w14:paraId="6185BE9F" w14:textId="77777777" w:rsidR="008B5982" w:rsidRDefault="008B5982" w:rsidP="007E0243">
      <w:r>
        <w:br w:type="page"/>
      </w:r>
    </w:p>
    <w:p w14:paraId="6185BEA0" w14:textId="77777777" w:rsidR="00AB2E64" w:rsidRPr="00332E2A" w:rsidRDefault="00AB2E64" w:rsidP="00AB2E64">
      <w:pPr>
        <w:pStyle w:val="Heading1"/>
      </w:pPr>
      <w:r w:rsidRPr="00332E2A">
        <w:t>For more information</w:t>
      </w:r>
    </w:p>
    <w:p w14:paraId="6185BEA1" w14:textId="77777777" w:rsidR="00AB2E64" w:rsidRDefault="00AB2E64" w:rsidP="00AB2E64">
      <w:pPr>
        <w:pStyle w:val="Heading2"/>
        <w:spacing w:after="0"/>
        <w:rPr>
          <w:rFonts w:eastAsia="Times New Roman"/>
          <w:sz w:val="20"/>
          <w:szCs w:val="20"/>
        </w:rPr>
      </w:pPr>
      <w:r>
        <w:rPr>
          <w:rFonts w:eastAsia="Times New Roman"/>
        </w:rPr>
        <w:t>For more great productivity guidance, visit…</w:t>
      </w:r>
    </w:p>
    <w:p w14:paraId="6185BEA2" w14:textId="77777777" w:rsidR="00AB2E64" w:rsidRPr="00452F7E" w:rsidRDefault="00D07DD6" w:rsidP="00AB2E64">
      <w:pPr>
        <w:rPr>
          <w:rFonts w:eastAsiaTheme="minorHAnsi"/>
          <w:sz w:val="22"/>
          <w:szCs w:val="22"/>
        </w:rPr>
      </w:pPr>
      <w:hyperlink r:id="rId22" w:history="1">
        <w:r w:rsidR="00AB2E64">
          <w:rPr>
            <w:rStyle w:val="Hyperlink"/>
          </w:rPr>
          <w:t>http://microsoft.com/ITShowcase/Productivity</w:t>
        </w:r>
      </w:hyperlink>
    </w:p>
    <w:p w14:paraId="6185BEA3" w14:textId="77777777" w:rsidR="00AB2E64" w:rsidRDefault="00AB2E64" w:rsidP="00AB2E64">
      <w:pPr>
        <w:pStyle w:val="Heading2"/>
        <w:spacing w:after="0"/>
      </w:pPr>
      <w:r>
        <w:t>Microsoft IT Showcase</w:t>
      </w:r>
    </w:p>
    <w:p w14:paraId="6185BEA4" w14:textId="77777777" w:rsidR="00AB2E64" w:rsidRDefault="00D07DD6" w:rsidP="00AB2E64">
      <w:pPr>
        <w:rPr>
          <w:rStyle w:val="Hyperlink"/>
        </w:rPr>
      </w:pPr>
      <w:hyperlink r:id="rId23" w:history="1">
        <w:r w:rsidR="00AB2E64">
          <w:rPr>
            <w:rStyle w:val="Hyperlink"/>
          </w:rPr>
          <w:t>http://www.microsoft.com/ITShowcase</w:t>
        </w:r>
      </w:hyperlink>
    </w:p>
    <w:p w14:paraId="6185BEA5" w14:textId="77777777" w:rsidR="007E0243" w:rsidRDefault="007E0243" w:rsidP="007E0243">
      <w:pPr>
        <w:pStyle w:val="Heading2"/>
        <w:spacing w:after="0"/>
      </w:pPr>
      <w:r w:rsidRPr="00A6061D">
        <w:t>Windows</w:t>
      </w:r>
    </w:p>
    <w:p w14:paraId="6185BEA6" w14:textId="77777777" w:rsidR="007E0243" w:rsidRPr="004A2736" w:rsidRDefault="00D07DD6" w:rsidP="004A2736">
      <w:pPr>
        <w:pStyle w:val="WSGMoreinfoitem"/>
        <w:rPr>
          <w:rStyle w:val="Hyperlink"/>
          <w:rFonts w:ascii="Segoe Pro" w:hAnsi="Segoe Pro"/>
          <w:sz w:val="18"/>
          <w:szCs w:val="18"/>
        </w:rPr>
      </w:pPr>
      <w:hyperlink r:id="rId24" w:history="1">
        <w:r w:rsidR="007E0243" w:rsidRPr="007E0243">
          <w:rPr>
            <w:rStyle w:val="Hyperlink"/>
            <w:rFonts w:ascii="Segoe Pro" w:hAnsi="Segoe Pro"/>
            <w:sz w:val="18"/>
            <w:szCs w:val="18"/>
          </w:rPr>
          <w:t>http://windows.microsoft.com</w:t>
        </w:r>
      </w:hyperlink>
      <w:r w:rsidR="007E0243" w:rsidRPr="007E0243">
        <w:rPr>
          <w:rStyle w:val="Hyperlink"/>
          <w:rFonts w:ascii="Segoe Pro" w:hAnsi="Segoe Pro"/>
          <w:sz w:val="18"/>
          <w:szCs w:val="18"/>
        </w:rPr>
        <w:t xml:space="preserve"> </w:t>
      </w:r>
    </w:p>
    <w:p w14:paraId="6185BEA7" w14:textId="77777777" w:rsidR="00AB2E64" w:rsidRPr="00332E2A" w:rsidRDefault="00AB2E64" w:rsidP="00AB2E64">
      <w:pPr>
        <w:rPr>
          <w:rFonts w:eastAsiaTheme="minorHAnsi"/>
        </w:rPr>
      </w:pPr>
      <w:r w:rsidRPr="00332E2A">
        <w:t>For more information about Microsoft products or services, call the Microsoft Sales Information Center at (800) 426-9400. In Canada, call the Microsoft Canada Order Centre at (800) 933-4750. Outside the 50 United States and Canada, please contact your local Microsoft subsidiary. To access information via the web, go to:</w:t>
      </w:r>
    </w:p>
    <w:p w14:paraId="6185BEA8" w14:textId="77777777" w:rsidR="00AB2E64" w:rsidRPr="003E0832" w:rsidRDefault="00D07DD6" w:rsidP="00AB2E64">
      <w:pPr>
        <w:rPr>
          <w:rStyle w:val="Hyperlink"/>
        </w:rPr>
      </w:pPr>
      <w:hyperlink r:id="rId25" w:history="1">
        <w:r w:rsidR="00AB2E64">
          <w:rPr>
            <w:rStyle w:val="Hyperlink"/>
          </w:rPr>
          <w:t>http://www.microsoft.com</w:t>
        </w:r>
      </w:hyperlink>
    </w:p>
    <w:p w14:paraId="6185BEA9" w14:textId="77777777" w:rsidR="00AB2E64" w:rsidRPr="00950AD7" w:rsidRDefault="00AB2E64" w:rsidP="00AB2E64"/>
    <w:p w14:paraId="6185BEAA" w14:textId="77777777" w:rsidR="00AB2E64" w:rsidRPr="00495791" w:rsidRDefault="00AB2E64" w:rsidP="00AB2E64">
      <w:pPr>
        <w:pStyle w:val="Legalese"/>
      </w:pPr>
      <w:r w:rsidRPr="00495791">
        <w:t>© 2015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sectPr w:rsidR="00AB2E64" w:rsidRPr="00495791" w:rsidSect="00084AEF">
      <w:headerReference w:type="default" r:id="rId26"/>
      <w:footerReference w:type="default" r:id="rId27"/>
      <w:pgSz w:w="12240" w:h="15840"/>
      <w:pgMar w:top="1728" w:right="2160" w:bottom="1440" w:left="216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5BED3" w14:textId="77777777" w:rsidR="00833504" w:rsidRDefault="00833504" w:rsidP="00CD0513">
      <w:r>
        <w:separator/>
      </w:r>
    </w:p>
    <w:p w14:paraId="6185BED4" w14:textId="77777777" w:rsidR="00833504" w:rsidRDefault="00833504"/>
  </w:endnote>
  <w:endnote w:type="continuationSeparator" w:id="0">
    <w:p w14:paraId="6185BED5" w14:textId="77777777" w:rsidR="00833504" w:rsidRDefault="00833504" w:rsidP="00CD0513">
      <w:r>
        <w:continuationSeparator/>
      </w:r>
    </w:p>
    <w:p w14:paraId="6185BED6" w14:textId="77777777" w:rsidR="00833504" w:rsidRDefault="00833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Light">
    <w:altName w:val="Segoe UI Semilight"/>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italic">
    <w:panose1 w:val="020B0502040204090203"/>
    <w:charset w:val="00"/>
    <w:family w:val="roman"/>
    <w:notTrueType/>
    <w:pitch w:val="default"/>
  </w:font>
  <w:font w:name="Segoe">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5BED8" w14:textId="77777777" w:rsidR="006A01AA" w:rsidRPr="006A01AA" w:rsidRDefault="006A01AA" w:rsidP="006A01AA">
    <w:pPr>
      <w:spacing w:after="240"/>
      <w:rPr>
        <w:i/>
        <w:szCs w:val="18"/>
      </w:rPr>
    </w:pPr>
  </w:p>
  <w:p w14:paraId="6185BED9" w14:textId="77777777" w:rsidR="00CC6BAB" w:rsidRPr="00332E2A" w:rsidRDefault="006A01AA" w:rsidP="00CC6BAB">
    <w:pPr>
      <w:rPr>
        <w:color w:val="008272"/>
        <w:sz w:val="20"/>
        <w:szCs w:val="20"/>
      </w:rPr>
    </w:pPr>
    <w:r w:rsidRPr="00332E2A">
      <w:rPr>
        <w:color w:val="008272"/>
        <w:szCs w:val="18"/>
      </w:rPr>
      <w:t>IT Showcase Productivity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5BECF" w14:textId="77777777" w:rsidR="00833504" w:rsidRDefault="00833504" w:rsidP="00CD0513">
      <w:r>
        <w:separator/>
      </w:r>
    </w:p>
    <w:p w14:paraId="6185BED0" w14:textId="77777777" w:rsidR="00833504" w:rsidRDefault="00833504"/>
  </w:footnote>
  <w:footnote w:type="continuationSeparator" w:id="0">
    <w:p w14:paraId="6185BED1" w14:textId="77777777" w:rsidR="00833504" w:rsidRDefault="00833504" w:rsidP="00CD0513">
      <w:r>
        <w:continuationSeparator/>
      </w:r>
    </w:p>
    <w:p w14:paraId="6185BED2" w14:textId="77777777" w:rsidR="00833504" w:rsidRDefault="008335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5BED7" w14:textId="77777777" w:rsidR="008A174D" w:rsidRPr="00332E2A" w:rsidRDefault="00CD0513" w:rsidP="00CE296D">
    <w:pPr>
      <w:tabs>
        <w:tab w:val="center" w:pos="2880"/>
      </w:tabs>
      <w:rPr>
        <w:color w:val="008272"/>
        <w:szCs w:val="18"/>
      </w:rPr>
    </w:pPr>
    <w:r w:rsidRPr="00332E2A">
      <w:rPr>
        <w:rFonts w:ascii="Segoe Pro Semibold" w:hAnsi="Segoe Pro Semibold"/>
        <w:color w:val="008272"/>
        <w:szCs w:val="18"/>
      </w:rPr>
      <w:t xml:space="preserve">Page </w:t>
    </w:r>
    <w:r w:rsidRPr="00332E2A">
      <w:rPr>
        <w:rFonts w:ascii="Segoe Pro Semibold" w:hAnsi="Segoe Pro Semibold"/>
        <w:color w:val="008272"/>
        <w:szCs w:val="18"/>
      </w:rPr>
      <w:fldChar w:fldCharType="begin"/>
    </w:r>
    <w:r w:rsidRPr="00332E2A">
      <w:rPr>
        <w:rFonts w:ascii="Segoe Pro Semibold" w:hAnsi="Segoe Pro Semibold"/>
        <w:color w:val="008272"/>
        <w:szCs w:val="18"/>
      </w:rPr>
      <w:instrText xml:space="preserve"> PAGE </w:instrText>
    </w:r>
    <w:r w:rsidRPr="00332E2A">
      <w:rPr>
        <w:rFonts w:ascii="Segoe Pro Semibold" w:hAnsi="Segoe Pro Semibold"/>
        <w:color w:val="008272"/>
        <w:szCs w:val="18"/>
      </w:rPr>
      <w:fldChar w:fldCharType="separate"/>
    </w:r>
    <w:r w:rsidR="009B65BF">
      <w:rPr>
        <w:rFonts w:ascii="Segoe Pro Semibold" w:hAnsi="Segoe Pro Semibold"/>
        <w:noProof/>
        <w:color w:val="008272"/>
        <w:szCs w:val="18"/>
      </w:rPr>
      <w:t>8</w:t>
    </w:r>
    <w:r w:rsidRPr="00332E2A">
      <w:rPr>
        <w:rFonts w:ascii="Segoe Pro Semibold" w:hAnsi="Segoe Pro Semibold"/>
        <w:color w:val="008272"/>
        <w:szCs w:val="18"/>
      </w:rPr>
      <w:fldChar w:fldCharType="end"/>
    </w:r>
    <w:r w:rsidR="00412C04" w:rsidRPr="00332E2A">
      <w:rPr>
        <w:color w:val="008272"/>
        <w:szCs w:val="18"/>
      </w:rPr>
      <w:t> </w:t>
    </w:r>
    <w:r w:rsidRPr="00332E2A">
      <w:rPr>
        <w:color w:val="008272"/>
        <w:szCs w:val="18"/>
      </w:rPr>
      <w:t>|</w:t>
    </w:r>
    <w:r w:rsidR="00412C04" w:rsidRPr="00332E2A">
      <w:rPr>
        <w:color w:val="008272"/>
        <w:szCs w:val="18"/>
      </w:rPr>
      <w:t> </w:t>
    </w:r>
    <w:r w:rsidR="008B5982">
      <w:rPr>
        <w:color w:val="008272"/>
        <w:szCs w:val="18"/>
      </w:rPr>
      <w:t>Creating a Portable Windows 10 Environment with Windows To 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AB47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7C18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300D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D7CE4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04EA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0A24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FA201A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AA4C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D089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007A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98CA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692346"/>
    <w:multiLevelType w:val="multilevel"/>
    <w:tmpl w:val="9DB0F4F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684AB8"/>
    <w:multiLevelType w:val="hybridMultilevel"/>
    <w:tmpl w:val="CFD23BEA"/>
    <w:lvl w:ilvl="0" w:tplc="D35A9ACA">
      <w:start w:val="1"/>
      <w:numFmt w:val="bullet"/>
      <w:pStyle w:val="NestedBullets"/>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0CB1"/>
    <w:multiLevelType w:val="hybridMultilevel"/>
    <w:tmpl w:val="8E168D4E"/>
    <w:lvl w:ilvl="0" w:tplc="70BE8966">
      <w:start w:val="1"/>
      <w:numFmt w:val="bullet"/>
      <w:pStyle w:val="Bullets"/>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B69E9"/>
    <w:multiLevelType w:val="multilevel"/>
    <w:tmpl w:val="BD94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D453B19"/>
    <w:multiLevelType w:val="hybridMultilevel"/>
    <w:tmpl w:val="6BE2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24C0D"/>
    <w:multiLevelType w:val="multilevel"/>
    <w:tmpl w:val="CFD23BEA"/>
    <w:lvl w:ilvl="0">
      <w:start w:val="1"/>
      <w:numFmt w:val="bullet"/>
      <w:lvlText w:val=""/>
      <w:lvlJc w:val="left"/>
      <w:pPr>
        <w:ind w:left="648" w:hanging="288"/>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92200"/>
    <w:multiLevelType w:val="multilevel"/>
    <w:tmpl w:val="23B88ED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05470E"/>
    <w:multiLevelType w:val="multilevel"/>
    <w:tmpl w:val="9DECED7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66565C"/>
    <w:multiLevelType w:val="hybridMultilevel"/>
    <w:tmpl w:val="0F405894"/>
    <w:lvl w:ilvl="0" w:tplc="7CF08A68">
      <w:start w:val="1"/>
      <w:numFmt w:val="decimal"/>
      <w:pStyle w:val="WSGNumberedList1"/>
      <w:lvlText w:val="%1"/>
      <w:lvlJc w:val="right"/>
      <w:pPr>
        <w:tabs>
          <w:tab w:val="num" w:pos="720"/>
        </w:tabs>
        <w:ind w:left="720" w:hanging="360"/>
      </w:pPr>
      <w:rPr>
        <w:rFonts w:ascii="Segoe UI" w:hAnsi="Segoe UI" w:hint="default"/>
        <w:b w:val="0"/>
        <w:color w:val="auto"/>
        <w:sz w:val="20"/>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3E2C4F07"/>
    <w:multiLevelType w:val="multilevel"/>
    <w:tmpl w:val="311A25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A3391B"/>
    <w:multiLevelType w:val="hybridMultilevel"/>
    <w:tmpl w:val="6C58C7AC"/>
    <w:lvl w:ilvl="0" w:tplc="DAA69D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01AFD"/>
    <w:multiLevelType w:val="hybridMultilevel"/>
    <w:tmpl w:val="2F9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5188B"/>
    <w:multiLevelType w:val="hybridMultilevel"/>
    <w:tmpl w:val="22E8A4E0"/>
    <w:lvl w:ilvl="0" w:tplc="759087F4">
      <w:start w:val="1"/>
      <w:numFmt w:val="decimal"/>
      <w:pStyle w:val="WSGNumberedProcedure1"/>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A44A3F"/>
    <w:multiLevelType w:val="hybridMultilevel"/>
    <w:tmpl w:val="63C85E92"/>
    <w:lvl w:ilvl="0" w:tplc="3864A62C">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64DF1"/>
    <w:multiLevelType w:val="multilevel"/>
    <w:tmpl w:val="14986D8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B9B2152"/>
    <w:multiLevelType w:val="hybridMultilevel"/>
    <w:tmpl w:val="23B88E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47D3A"/>
    <w:multiLevelType w:val="hybridMultilevel"/>
    <w:tmpl w:val="CCFC9798"/>
    <w:lvl w:ilvl="0" w:tplc="92C07C60">
      <w:start w:val="1"/>
      <w:numFmt w:val="bullet"/>
      <w:pStyle w:val="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D74738"/>
    <w:multiLevelType w:val="hybridMultilevel"/>
    <w:tmpl w:val="FE465E5E"/>
    <w:lvl w:ilvl="0" w:tplc="6930DCBE">
      <w:start w:val="1"/>
      <w:numFmt w:val="bullet"/>
      <w:pStyle w:val="WSGBulletedlis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84796"/>
    <w:multiLevelType w:val="multilevel"/>
    <w:tmpl w:val="2F90F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A4A2A95"/>
    <w:multiLevelType w:val="hybridMultilevel"/>
    <w:tmpl w:val="3D961E42"/>
    <w:lvl w:ilvl="0" w:tplc="476695C4">
      <w:start w:val="1"/>
      <w:numFmt w:val="bullet"/>
      <w:pStyle w:val="WSGNotes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5"/>
  </w:num>
  <w:num w:numId="3">
    <w:abstractNumId w:val="11"/>
  </w:num>
  <w:num w:numId="4">
    <w:abstractNumId w:val="27"/>
  </w:num>
  <w:num w:numId="5">
    <w:abstractNumId w:val="26"/>
  </w:num>
  <w:num w:numId="6">
    <w:abstractNumId w:val="21"/>
  </w:num>
  <w:num w:numId="7">
    <w:abstractNumId w:val="26"/>
    <w:lvlOverride w:ilvl="0">
      <w:startOverride w:val="1"/>
    </w:lvlOverride>
  </w:num>
  <w:num w:numId="8">
    <w:abstractNumId w:val="19"/>
  </w:num>
  <w:num w:numId="9">
    <w:abstractNumId w:val="26"/>
    <w:lvlOverride w:ilvl="0">
      <w:startOverride w:val="1"/>
    </w:lvlOverride>
  </w:num>
  <w:num w:numId="10">
    <w:abstractNumId w:val="28"/>
  </w:num>
  <w:num w:numId="11">
    <w:abstractNumId w:val="18"/>
  </w:num>
  <w:num w:numId="12">
    <w:abstractNumId w:val="12"/>
  </w:num>
  <w:num w:numId="13">
    <w:abstractNumId w:val="24"/>
  </w:num>
  <w:num w:numId="14">
    <w:abstractNumId w:val="31"/>
  </w:num>
  <w:num w:numId="15">
    <w:abstractNumId w:val="13"/>
  </w:num>
  <w:num w:numId="16">
    <w:abstractNumId w:val="17"/>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3"/>
  </w:num>
  <w:num w:numId="29">
    <w:abstractNumId w:val="14"/>
  </w:num>
  <w:num w:numId="30">
    <w:abstractNumId w:val="26"/>
    <w:lvlOverride w:ilvl="0">
      <w:startOverride w:val="1"/>
    </w:lvlOverride>
  </w:num>
  <w:num w:numId="31">
    <w:abstractNumId w:val="29"/>
  </w:num>
  <w:num w:numId="32">
    <w:abstractNumId w:val="16"/>
  </w:num>
  <w:num w:numId="33">
    <w:abstractNumId w:val="30"/>
  </w:num>
  <w:num w:numId="34">
    <w:abstractNumId w:val="20"/>
  </w:num>
  <w:num w:numId="35">
    <w:abstractNumId w:val="25"/>
  </w:num>
  <w:num w:numId="36">
    <w:abstractNumId w:val="25"/>
    <w:lvlOverride w:ilvl="0">
      <w:startOverride w:val="1"/>
    </w:lvlOverride>
  </w:num>
  <w:num w:numId="37">
    <w:abstractNumId w:val="25"/>
    <w:lvlOverride w:ilvl="0">
      <w:startOverride w:val="1"/>
    </w:lvlOverride>
  </w:num>
  <w:num w:numId="38">
    <w:abstractNumId w:val="25"/>
    <w:lvlOverride w:ilvl="0">
      <w:startOverride w:val="1"/>
    </w:lvlOverride>
  </w:num>
  <w:num w:numId="39">
    <w:abstractNumId w:val="32"/>
  </w:num>
  <w:num w:numId="40">
    <w:abstractNumId w:val="26"/>
    <w:lvlOverride w:ilvl="0">
      <w:startOverride w:val="1"/>
    </w:lvlOverride>
  </w:num>
  <w:num w:numId="41">
    <w:abstractNumId w:val="26"/>
    <w:lvlOverride w:ilvl="0">
      <w:startOverride w:val="1"/>
    </w:lvlOverride>
  </w:num>
  <w:num w:numId="42">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12"/>
    <w:rsid w:val="00003DDE"/>
    <w:rsid w:val="00005799"/>
    <w:rsid w:val="00005AE4"/>
    <w:rsid w:val="00007B89"/>
    <w:rsid w:val="0002273B"/>
    <w:rsid w:val="00024133"/>
    <w:rsid w:val="000264D0"/>
    <w:rsid w:val="00031CB4"/>
    <w:rsid w:val="000334CE"/>
    <w:rsid w:val="00084AEF"/>
    <w:rsid w:val="00087FB0"/>
    <w:rsid w:val="0009375F"/>
    <w:rsid w:val="00096F5C"/>
    <w:rsid w:val="000A3F70"/>
    <w:rsid w:val="000B1AFB"/>
    <w:rsid w:val="000C1EC8"/>
    <w:rsid w:val="00105193"/>
    <w:rsid w:val="00133EFB"/>
    <w:rsid w:val="00143BA8"/>
    <w:rsid w:val="00167F27"/>
    <w:rsid w:val="00175834"/>
    <w:rsid w:val="00175C1B"/>
    <w:rsid w:val="001A4768"/>
    <w:rsid w:val="001A54E2"/>
    <w:rsid w:val="001A67FF"/>
    <w:rsid w:val="001B19B2"/>
    <w:rsid w:val="001D6ED0"/>
    <w:rsid w:val="001E56DC"/>
    <w:rsid w:val="001F1B76"/>
    <w:rsid w:val="00207ED9"/>
    <w:rsid w:val="002123E4"/>
    <w:rsid w:val="00212C00"/>
    <w:rsid w:val="00254589"/>
    <w:rsid w:val="00254AA3"/>
    <w:rsid w:val="00257B5D"/>
    <w:rsid w:val="00276FFD"/>
    <w:rsid w:val="002831E6"/>
    <w:rsid w:val="002840DE"/>
    <w:rsid w:val="002933EB"/>
    <w:rsid w:val="002A66B6"/>
    <w:rsid w:val="002B5C1F"/>
    <w:rsid w:val="002C1B95"/>
    <w:rsid w:val="002D266E"/>
    <w:rsid w:val="002D6809"/>
    <w:rsid w:val="002F273B"/>
    <w:rsid w:val="002F42CF"/>
    <w:rsid w:val="003158D5"/>
    <w:rsid w:val="0032278A"/>
    <w:rsid w:val="00332E2A"/>
    <w:rsid w:val="003338C0"/>
    <w:rsid w:val="003725CB"/>
    <w:rsid w:val="00395A50"/>
    <w:rsid w:val="003A0D63"/>
    <w:rsid w:val="003A3380"/>
    <w:rsid w:val="003B4049"/>
    <w:rsid w:val="003C5484"/>
    <w:rsid w:val="003C7461"/>
    <w:rsid w:val="003E0009"/>
    <w:rsid w:val="003E0832"/>
    <w:rsid w:val="003E3C31"/>
    <w:rsid w:val="00412C04"/>
    <w:rsid w:val="0041438E"/>
    <w:rsid w:val="004233CE"/>
    <w:rsid w:val="00425FFC"/>
    <w:rsid w:val="004442F0"/>
    <w:rsid w:val="00452C00"/>
    <w:rsid w:val="00465CD8"/>
    <w:rsid w:val="004814D9"/>
    <w:rsid w:val="00490850"/>
    <w:rsid w:val="00495791"/>
    <w:rsid w:val="004A2736"/>
    <w:rsid w:val="004C1D34"/>
    <w:rsid w:val="004C4B9E"/>
    <w:rsid w:val="00546EB1"/>
    <w:rsid w:val="00566A2B"/>
    <w:rsid w:val="005725C7"/>
    <w:rsid w:val="0057725C"/>
    <w:rsid w:val="00584858"/>
    <w:rsid w:val="00596B1B"/>
    <w:rsid w:val="005C4335"/>
    <w:rsid w:val="005D0D53"/>
    <w:rsid w:val="005E3FDF"/>
    <w:rsid w:val="005E4F59"/>
    <w:rsid w:val="005F183E"/>
    <w:rsid w:val="00604C32"/>
    <w:rsid w:val="00624448"/>
    <w:rsid w:val="0064673C"/>
    <w:rsid w:val="0064717B"/>
    <w:rsid w:val="0065691F"/>
    <w:rsid w:val="00666CAD"/>
    <w:rsid w:val="00671BEB"/>
    <w:rsid w:val="006765EA"/>
    <w:rsid w:val="006A01AA"/>
    <w:rsid w:val="006B66E8"/>
    <w:rsid w:val="006C57F7"/>
    <w:rsid w:val="006E5085"/>
    <w:rsid w:val="006F110F"/>
    <w:rsid w:val="007032B6"/>
    <w:rsid w:val="007042E6"/>
    <w:rsid w:val="007046B0"/>
    <w:rsid w:val="00714D65"/>
    <w:rsid w:val="00730939"/>
    <w:rsid w:val="00734836"/>
    <w:rsid w:val="00753F9E"/>
    <w:rsid w:val="00774A1A"/>
    <w:rsid w:val="007915D2"/>
    <w:rsid w:val="007948DE"/>
    <w:rsid w:val="00797047"/>
    <w:rsid w:val="007A0DE3"/>
    <w:rsid w:val="007A4CFD"/>
    <w:rsid w:val="007A4EC9"/>
    <w:rsid w:val="007A6C0B"/>
    <w:rsid w:val="007B52A3"/>
    <w:rsid w:val="007C426E"/>
    <w:rsid w:val="007C6099"/>
    <w:rsid w:val="007D6612"/>
    <w:rsid w:val="007E0243"/>
    <w:rsid w:val="007E3952"/>
    <w:rsid w:val="007F6B9B"/>
    <w:rsid w:val="00804F67"/>
    <w:rsid w:val="00822B50"/>
    <w:rsid w:val="00823E84"/>
    <w:rsid w:val="00827BAF"/>
    <w:rsid w:val="00833504"/>
    <w:rsid w:val="00836205"/>
    <w:rsid w:val="0084456F"/>
    <w:rsid w:val="00850154"/>
    <w:rsid w:val="00885B4C"/>
    <w:rsid w:val="00887849"/>
    <w:rsid w:val="008A174D"/>
    <w:rsid w:val="008B1FAD"/>
    <w:rsid w:val="008B5982"/>
    <w:rsid w:val="008B710A"/>
    <w:rsid w:val="008D0803"/>
    <w:rsid w:val="008D481A"/>
    <w:rsid w:val="008D6BF4"/>
    <w:rsid w:val="008F77E4"/>
    <w:rsid w:val="00911D28"/>
    <w:rsid w:val="00915FC6"/>
    <w:rsid w:val="009216AF"/>
    <w:rsid w:val="009236C2"/>
    <w:rsid w:val="00927F7A"/>
    <w:rsid w:val="00935309"/>
    <w:rsid w:val="00944963"/>
    <w:rsid w:val="0094574C"/>
    <w:rsid w:val="0095117E"/>
    <w:rsid w:val="00971EE4"/>
    <w:rsid w:val="0097594A"/>
    <w:rsid w:val="00975D70"/>
    <w:rsid w:val="00987B08"/>
    <w:rsid w:val="00990A41"/>
    <w:rsid w:val="009B65BF"/>
    <w:rsid w:val="009D39CC"/>
    <w:rsid w:val="009F1B06"/>
    <w:rsid w:val="009F23AE"/>
    <w:rsid w:val="00A26A9A"/>
    <w:rsid w:val="00A34DF8"/>
    <w:rsid w:val="00A534EE"/>
    <w:rsid w:val="00A54925"/>
    <w:rsid w:val="00A776EC"/>
    <w:rsid w:val="00A84BDD"/>
    <w:rsid w:val="00A92209"/>
    <w:rsid w:val="00AB2E64"/>
    <w:rsid w:val="00AC0690"/>
    <w:rsid w:val="00AD3F06"/>
    <w:rsid w:val="00AD5B5B"/>
    <w:rsid w:val="00B20656"/>
    <w:rsid w:val="00B24807"/>
    <w:rsid w:val="00B55F1F"/>
    <w:rsid w:val="00B57CB2"/>
    <w:rsid w:val="00B61527"/>
    <w:rsid w:val="00B650E8"/>
    <w:rsid w:val="00B668EB"/>
    <w:rsid w:val="00B827C5"/>
    <w:rsid w:val="00B84686"/>
    <w:rsid w:val="00B9139A"/>
    <w:rsid w:val="00BB117F"/>
    <w:rsid w:val="00BE4112"/>
    <w:rsid w:val="00BE60B7"/>
    <w:rsid w:val="00C0671D"/>
    <w:rsid w:val="00C219E7"/>
    <w:rsid w:val="00C304BD"/>
    <w:rsid w:val="00C35AAA"/>
    <w:rsid w:val="00C44C3C"/>
    <w:rsid w:val="00C459A4"/>
    <w:rsid w:val="00C73DAB"/>
    <w:rsid w:val="00C837DD"/>
    <w:rsid w:val="00CC6BAB"/>
    <w:rsid w:val="00CD0513"/>
    <w:rsid w:val="00CE296D"/>
    <w:rsid w:val="00CF2BA9"/>
    <w:rsid w:val="00D07DD6"/>
    <w:rsid w:val="00D16E7A"/>
    <w:rsid w:val="00D25FAB"/>
    <w:rsid w:val="00D3530D"/>
    <w:rsid w:val="00D654F8"/>
    <w:rsid w:val="00D66326"/>
    <w:rsid w:val="00D70D2E"/>
    <w:rsid w:val="00D86774"/>
    <w:rsid w:val="00D8782E"/>
    <w:rsid w:val="00D97CF9"/>
    <w:rsid w:val="00DB24CB"/>
    <w:rsid w:val="00DB554E"/>
    <w:rsid w:val="00DC1D61"/>
    <w:rsid w:val="00DD1301"/>
    <w:rsid w:val="00DF0EAD"/>
    <w:rsid w:val="00DF5304"/>
    <w:rsid w:val="00E04BE3"/>
    <w:rsid w:val="00E110D4"/>
    <w:rsid w:val="00E11A3A"/>
    <w:rsid w:val="00E412B6"/>
    <w:rsid w:val="00E55EBD"/>
    <w:rsid w:val="00E655AD"/>
    <w:rsid w:val="00E662C5"/>
    <w:rsid w:val="00E7088D"/>
    <w:rsid w:val="00E76E73"/>
    <w:rsid w:val="00E8280A"/>
    <w:rsid w:val="00E85545"/>
    <w:rsid w:val="00EA01F8"/>
    <w:rsid w:val="00EA77D8"/>
    <w:rsid w:val="00EC4B97"/>
    <w:rsid w:val="00ED6477"/>
    <w:rsid w:val="00F0774B"/>
    <w:rsid w:val="00F144A4"/>
    <w:rsid w:val="00F2493C"/>
    <w:rsid w:val="00F3498E"/>
    <w:rsid w:val="00F40B1A"/>
    <w:rsid w:val="00F46D0F"/>
    <w:rsid w:val="00F47CC2"/>
    <w:rsid w:val="00F52CD2"/>
    <w:rsid w:val="00F64939"/>
    <w:rsid w:val="00F72C80"/>
    <w:rsid w:val="00F743FE"/>
    <w:rsid w:val="00FC2A47"/>
    <w:rsid w:val="00FC7373"/>
    <w:rsid w:val="00FE5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185BE57"/>
  <w14:defaultImageDpi w14:val="300"/>
  <w15:docId w15:val="{45FF9F4B-01C3-468C-B327-9DC281D1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26"/>
    <w:pPr>
      <w:spacing w:after="120"/>
    </w:pPr>
    <w:rPr>
      <w:rFonts w:ascii="Segoe Pro" w:hAnsi="Segoe Pro"/>
      <w:color w:val="595959"/>
      <w:sz w:val="18"/>
    </w:rPr>
  </w:style>
  <w:style w:type="paragraph" w:styleId="Heading1">
    <w:name w:val="heading 1"/>
    <w:basedOn w:val="Normal"/>
    <w:next w:val="Normal"/>
    <w:link w:val="Heading1Char"/>
    <w:uiPriority w:val="9"/>
    <w:qFormat/>
    <w:rsid w:val="007A4EC9"/>
    <w:pPr>
      <w:keepNext/>
      <w:outlineLvl w:val="0"/>
    </w:pPr>
    <w:rPr>
      <w:rFonts w:ascii="Segoe Pro Display" w:eastAsiaTheme="majorEastAsia" w:hAnsi="Segoe Pro Display" w:cstheme="majorBidi"/>
      <w:color w:val="008272"/>
      <w:sz w:val="28"/>
      <w:szCs w:val="32"/>
    </w:rPr>
  </w:style>
  <w:style w:type="paragraph" w:styleId="Heading2">
    <w:name w:val="heading 2"/>
    <w:basedOn w:val="Normal"/>
    <w:next w:val="Normal"/>
    <w:link w:val="Heading2Char"/>
    <w:uiPriority w:val="9"/>
    <w:unhideWhenUsed/>
    <w:qFormat/>
    <w:rsid w:val="007A4EC9"/>
    <w:pPr>
      <w:keepNext/>
      <w:outlineLvl w:val="1"/>
    </w:pPr>
    <w:rPr>
      <w:rFonts w:ascii="Segoe Pro Semibold" w:hAnsi="Segoe Pro Semibold"/>
      <w:color w:val="008272"/>
      <w:sz w:val="22"/>
      <w:szCs w:val="18"/>
    </w:rPr>
  </w:style>
  <w:style w:type="paragraph" w:styleId="Heading3">
    <w:name w:val="heading 3"/>
    <w:basedOn w:val="Normal"/>
    <w:next w:val="Normal"/>
    <w:link w:val="Heading3Char"/>
    <w:uiPriority w:val="9"/>
    <w:unhideWhenUsed/>
    <w:qFormat/>
    <w:rsid w:val="007A4EC9"/>
    <w:pPr>
      <w:keepNext/>
      <w:outlineLvl w:val="2"/>
    </w:pPr>
    <w:rPr>
      <w:rFonts w:ascii="Segoe Pro Semibold" w:hAnsi="Segoe Pro Semibold"/>
      <w:color w:val="008272"/>
      <w:szCs w:val="18"/>
    </w:rPr>
  </w:style>
  <w:style w:type="paragraph" w:styleId="Heading4">
    <w:name w:val="heading 4"/>
    <w:basedOn w:val="Normal"/>
    <w:next w:val="Normal"/>
    <w:link w:val="Heading4Char"/>
    <w:uiPriority w:val="9"/>
    <w:unhideWhenUsed/>
    <w:rsid w:val="00850154"/>
    <w:pPr>
      <w:spacing w:after="0"/>
      <w:outlineLvl w:val="3"/>
    </w:pPr>
    <w:rPr>
      <w:rFonts w:ascii="Segoe Pro Semibold" w:hAnsi="Segoe Pro Semibold"/>
      <w:color w:val="5C2D9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4EC9"/>
    <w:rPr>
      <w:rFonts w:ascii="Segoe Pro Display" w:eastAsiaTheme="majorEastAsia" w:hAnsi="Segoe Pro Display" w:cstheme="majorBidi"/>
      <w:color w:val="008272"/>
      <w:sz w:val="28"/>
      <w:szCs w:val="32"/>
    </w:rPr>
  </w:style>
  <w:style w:type="character" w:styleId="Hyperlink">
    <w:name w:val="Hyperlink"/>
    <w:basedOn w:val="DefaultParagraphFont"/>
    <w:uiPriority w:val="99"/>
    <w:unhideWhenUsed/>
    <w:rsid w:val="007A4EC9"/>
    <w:rPr>
      <w:color w:val="008272"/>
      <w:u w:val="single"/>
    </w:rPr>
  </w:style>
  <w:style w:type="paragraph" w:styleId="Title">
    <w:name w:val="Title"/>
    <w:basedOn w:val="Normal"/>
    <w:next w:val="Normal"/>
    <w:link w:val="TitleChar"/>
    <w:uiPriority w:val="10"/>
    <w:qFormat/>
    <w:rsid w:val="007042E6"/>
    <w:pPr>
      <w:spacing w:after="0"/>
      <w:contextualSpacing/>
    </w:pPr>
    <w:rPr>
      <w:rFonts w:ascii="Segoe Pro Light" w:eastAsiaTheme="majorEastAsia" w:hAnsi="Segoe Pro Light" w:cstheme="majorBidi"/>
      <w:color w:val="FFFFFF" w:themeColor="background1"/>
      <w:kern w:val="28"/>
      <w:sz w:val="40"/>
      <w:szCs w:val="40"/>
    </w:rPr>
  </w:style>
  <w:style w:type="character" w:customStyle="1" w:styleId="TitleChar">
    <w:name w:val="Title Char"/>
    <w:basedOn w:val="DefaultParagraphFont"/>
    <w:link w:val="Title"/>
    <w:uiPriority w:val="10"/>
    <w:rsid w:val="007042E6"/>
    <w:rPr>
      <w:rFonts w:ascii="Segoe Pro Light" w:eastAsiaTheme="majorEastAsia" w:hAnsi="Segoe Pro Light" w:cstheme="majorBidi"/>
      <w:color w:val="FFFFFF" w:themeColor="background1"/>
      <w:kern w:val="28"/>
      <w:sz w:val="40"/>
      <w:szCs w:val="40"/>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7A4EC9"/>
    <w:rPr>
      <w:rFonts w:ascii="Segoe Pro Semibold" w:hAnsi="Segoe Pro Semibold"/>
      <w:color w:val="008272"/>
      <w:sz w:val="22"/>
      <w:szCs w:val="18"/>
    </w:rPr>
  </w:style>
  <w:style w:type="paragraph" w:customStyle="1" w:styleId="Description">
    <w:name w:val="Description"/>
    <w:basedOn w:val="Heading3"/>
    <w:rsid w:val="008D481A"/>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7A4EC9"/>
    <w:rPr>
      <w:rFonts w:ascii="Segoe Pro Semibold" w:hAnsi="Segoe Pro Semibold"/>
      <w:color w:val="008272"/>
      <w:sz w:val="18"/>
      <w:szCs w:val="18"/>
    </w:rPr>
  </w:style>
  <w:style w:type="character" w:customStyle="1" w:styleId="Heading4Char">
    <w:name w:val="Heading 4 Char"/>
    <w:basedOn w:val="DefaultParagraphFont"/>
    <w:link w:val="Heading4"/>
    <w:uiPriority w:val="9"/>
    <w:rsid w:val="00850154"/>
    <w:rPr>
      <w:rFonts w:ascii="Segoe Pro Semibold" w:hAnsi="Segoe Pro Semibold"/>
      <w:color w:val="5C2D91"/>
      <w:sz w:val="18"/>
      <w:szCs w:val="18"/>
    </w:rPr>
  </w:style>
  <w:style w:type="paragraph" w:customStyle="1" w:styleId="Sidebar">
    <w:name w:val="Sidebar"/>
    <w:basedOn w:val="Normal"/>
    <w:qFormat/>
    <w:rsid w:val="008D481A"/>
    <w:pPr>
      <w:spacing w:after="0"/>
    </w:pPr>
    <w:rPr>
      <w:sz w:val="16"/>
      <w:szCs w:val="16"/>
    </w:rPr>
  </w:style>
  <w:style w:type="paragraph" w:customStyle="1" w:styleId="Intro">
    <w:name w:val="Intro"/>
    <w:basedOn w:val="Normal"/>
    <w:qFormat/>
    <w:rsid w:val="00096F5C"/>
    <w:pPr>
      <w:spacing w:line="264" w:lineRule="auto"/>
    </w:pPr>
    <w:rPr>
      <w:rFonts w:ascii="Segoe Pro Light" w:hAnsi="Segoe Pro Light"/>
      <w:noProof/>
      <w:sz w:val="24"/>
      <w:szCs w:val="28"/>
    </w:rPr>
  </w:style>
  <w:style w:type="paragraph" w:customStyle="1" w:styleId="Legalese">
    <w:name w:val="Legalese"/>
    <w:basedOn w:val="ListParagraph"/>
    <w:qFormat/>
    <w:rsid w:val="007A4EC9"/>
    <w:rPr>
      <w:i/>
      <w:color w:val="7F7F7F"/>
    </w:rPr>
  </w:style>
  <w:style w:type="paragraph" w:customStyle="1" w:styleId="SidebarHeading">
    <w:name w:val="Sidebar Heading"/>
    <w:basedOn w:val="Sidebar"/>
    <w:rsid w:val="008D481A"/>
    <w:rPr>
      <w:rFonts w:ascii="Segoe Pro Semibold" w:hAnsi="Segoe Pro Semibold"/>
      <w:color w:val="48197E"/>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customStyle="1" w:styleId="SidebarQuote">
    <w:name w:val="Sidebar Quote"/>
    <w:basedOn w:val="Intro"/>
    <w:rsid w:val="008D481A"/>
    <w:pPr>
      <w:spacing w:after="240"/>
    </w:pPr>
    <w:rPr>
      <w:rFonts w:ascii="Segoe Pro" w:hAnsi="Segoe Pro"/>
      <w:color w:val="48197E"/>
      <w:szCs w:val="18"/>
    </w:rPr>
  </w:style>
  <w:style w:type="paragraph" w:customStyle="1" w:styleId="Numbered">
    <w:name w:val="Numbered"/>
    <w:basedOn w:val="ListParagraph"/>
    <w:qFormat/>
    <w:rsid w:val="00F40B1A"/>
    <w:pPr>
      <w:numPr>
        <w:numId w:val="5"/>
      </w:numPr>
      <w:spacing w:before="120" w:after="0"/>
    </w:pPr>
    <w:rPr>
      <w:sz w:val="18"/>
      <w:szCs w:val="18"/>
    </w:rPr>
  </w:style>
  <w:style w:type="paragraph" w:customStyle="1" w:styleId="NestedBullets">
    <w:name w:val="Nested Bullets"/>
    <w:basedOn w:val="Numbered"/>
    <w:qFormat/>
    <w:rsid w:val="00D66326"/>
    <w:pPr>
      <w:numPr>
        <w:numId w:val="12"/>
      </w:numPr>
      <w:spacing w:after="120"/>
      <w:contextualSpacing/>
    </w:pPr>
  </w:style>
  <w:style w:type="paragraph" w:customStyle="1" w:styleId="Bullets">
    <w:name w:val="Bullets"/>
    <w:basedOn w:val="ListParagraph"/>
    <w:qFormat/>
    <w:rsid w:val="00D66326"/>
    <w:pPr>
      <w:numPr>
        <w:numId w:val="15"/>
      </w:numPr>
      <w:spacing w:after="60"/>
    </w:pPr>
    <w:rPr>
      <w:sz w:val="18"/>
      <w:szCs w:val="18"/>
    </w:rPr>
  </w:style>
  <w:style w:type="paragraph" w:styleId="Date">
    <w:name w:val="Date"/>
    <w:basedOn w:val="Normal"/>
    <w:next w:val="Normal"/>
    <w:link w:val="DateChar"/>
    <w:uiPriority w:val="99"/>
    <w:unhideWhenUsed/>
    <w:rsid w:val="00C219E7"/>
    <w:pPr>
      <w:spacing w:after="240"/>
    </w:pPr>
    <w:rPr>
      <w:i/>
      <w:color w:val="008272"/>
    </w:rPr>
  </w:style>
  <w:style w:type="character" w:customStyle="1" w:styleId="DateChar">
    <w:name w:val="Date Char"/>
    <w:basedOn w:val="DefaultParagraphFont"/>
    <w:link w:val="Date"/>
    <w:uiPriority w:val="99"/>
    <w:rsid w:val="00C219E7"/>
    <w:rPr>
      <w:rFonts w:ascii="Segoe Pro" w:hAnsi="Segoe Pro"/>
      <w:i/>
      <w:color w:val="008272"/>
      <w:sz w:val="18"/>
    </w:rPr>
  </w:style>
  <w:style w:type="paragraph" w:customStyle="1" w:styleId="Bullet2">
    <w:name w:val="Bullet 2"/>
    <w:basedOn w:val="Numbered"/>
    <w:qFormat/>
    <w:rsid w:val="00827BAF"/>
    <w:pPr>
      <w:numPr>
        <w:numId w:val="31"/>
      </w:numPr>
      <w:spacing w:after="120"/>
      <w:ind w:left="720"/>
      <w:contextualSpacing/>
    </w:pPr>
  </w:style>
  <w:style w:type="paragraph" w:customStyle="1" w:styleId="Bullet1">
    <w:name w:val="Bullet 1"/>
    <w:basedOn w:val="ListParagraph"/>
    <w:qFormat/>
    <w:rsid w:val="00F2493C"/>
    <w:pPr>
      <w:numPr>
        <w:numId w:val="28"/>
      </w:numPr>
      <w:spacing w:after="60"/>
      <w:ind w:left="360"/>
    </w:pPr>
    <w:rPr>
      <w:sz w:val="18"/>
      <w:szCs w:val="18"/>
    </w:rPr>
  </w:style>
  <w:style w:type="paragraph" w:customStyle="1" w:styleId="Bullet1spaceafter">
    <w:name w:val="Bullet 1 space after"/>
    <w:basedOn w:val="Bullet1"/>
    <w:qFormat/>
    <w:rsid w:val="00F2493C"/>
    <w:pPr>
      <w:numPr>
        <w:numId w:val="29"/>
      </w:numPr>
      <w:spacing w:after="160"/>
      <w:ind w:left="360"/>
    </w:pPr>
  </w:style>
  <w:style w:type="paragraph" w:customStyle="1" w:styleId="Note">
    <w:name w:val="Note"/>
    <w:basedOn w:val="Normal"/>
    <w:next w:val="Normal"/>
    <w:link w:val="NoteChar"/>
    <w:qFormat/>
    <w:rsid w:val="007A4EC9"/>
    <w:pPr>
      <w:spacing w:before="120"/>
      <w:ind w:left="360" w:right="720"/>
    </w:pPr>
    <w:rPr>
      <w:i/>
      <w:color w:val="008272"/>
      <w:szCs w:val="18"/>
    </w:rPr>
  </w:style>
  <w:style w:type="character" w:customStyle="1" w:styleId="NoteChar">
    <w:name w:val="Note Char"/>
    <w:basedOn w:val="DefaultParagraphFont"/>
    <w:link w:val="Note"/>
    <w:rsid w:val="007A4EC9"/>
    <w:rPr>
      <w:rFonts w:ascii="Segoe Pro" w:hAnsi="Segoe Pro"/>
      <w:i/>
      <w:color w:val="008272"/>
      <w:sz w:val="18"/>
      <w:szCs w:val="18"/>
    </w:rPr>
  </w:style>
  <w:style w:type="paragraph" w:customStyle="1" w:styleId="Tip">
    <w:name w:val="Tip"/>
    <w:basedOn w:val="Note"/>
    <w:qFormat/>
    <w:rsid w:val="007A4EC9"/>
    <w:pPr>
      <w:ind w:left="720" w:right="0" w:hanging="360"/>
    </w:pPr>
    <w:rPr>
      <w:i w:val="0"/>
    </w:rPr>
  </w:style>
  <w:style w:type="paragraph" w:customStyle="1" w:styleId="Numberedlistparagraph">
    <w:name w:val="Numbered list paragraph"/>
    <w:basedOn w:val="Numbered"/>
    <w:qFormat/>
    <w:rsid w:val="00F52CD2"/>
    <w:pPr>
      <w:numPr>
        <w:numId w:val="0"/>
      </w:numPr>
      <w:spacing w:after="120"/>
      <w:ind w:left="360"/>
    </w:pPr>
  </w:style>
  <w:style w:type="character" w:styleId="CommentReference">
    <w:name w:val="annotation reference"/>
    <w:basedOn w:val="DefaultParagraphFont"/>
    <w:uiPriority w:val="99"/>
    <w:semiHidden/>
    <w:unhideWhenUsed/>
    <w:rsid w:val="003E0832"/>
    <w:rPr>
      <w:sz w:val="16"/>
      <w:szCs w:val="16"/>
    </w:rPr>
  </w:style>
  <w:style w:type="paragraph" w:styleId="CommentText">
    <w:name w:val="annotation text"/>
    <w:basedOn w:val="Normal"/>
    <w:link w:val="CommentTextChar"/>
    <w:uiPriority w:val="99"/>
    <w:semiHidden/>
    <w:unhideWhenUsed/>
    <w:rsid w:val="003E0832"/>
    <w:rPr>
      <w:sz w:val="20"/>
      <w:szCs w:val="20"/>
    </w:rPr>
  </w:style>
  <w:style w:type="character" w:customStyle="1" w:styleId="CommentTextChar">
    <w:name w:val="Comment Text Char"/>
    <w:basedOn w:val="DefaultParagraphFont"/>
    <w:link w:val="CommentText"/>
    <w:uiPriority w:val="99"/>
    <w:semiHidden/>
    <w:rsid w:val="003E0832"/>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3E0832"/>
    <w:rPr>
      <w:b/>
      <w:bCs/>
    </w:rPr>
  </w:style>
  <w:style w:type="character" w:customStyle="1" w:styleId="CommentSubjectChar">
    <w:name w:val="Comment Subject Char"/>
    <w:basedOn w:val="CommentTextChar"/>
    <w:link w:val="CommentSubject"/>
    <w:uiPriority w:val="99"/>
    <w:semiHidden/>
    <w:rsid w:val="003E0832"/>
    <w:rPr>
      <w:rFonts w:ascii="Segoe Pro" w:hAnsi="Segoe Pro"/>
      <w:b/>
      <w:bCs/>
      <w:color w:val="595959"/>
      <w:sz w:val="20"/>
      <w:szCs w:val="20"/>
    </w:rPr>
  </w:style>
  <w:style w:type="paragraph" w:styleId="BalloonText">
    <w:name w:val="Balloon Text"/>
    <w:basedOn w:val="Normal"/>
    <w:link w:val="BalloonTextChar"/>
    <w:uiPriority w:val="99"/>
    <w:semiHidden/>
    <w:unhideWhenUsed/>
    <w:rsid w:val="003E083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3E0832"/>
    <w:rPr>
      <w:rFonts w:ascii="Segoe UI" w:hAnsi="Segoe UI" w:cs="Segoe UI"/>
      <w:color w:val="595959"/>
      <w:sz w:val="18"/>
      <w:szCs w:val="18"/>
    </w:rPr>
  </w:style>
  <w:style w:type="paragraph" w:customStyle="1" w:styleId="Captionortabletitle">
    <w:name w:val="Caption or table title"/>
    <w:basedOn w:val="Normal"/>
    <w:qFormat/>
    <w:rsid w:val="007A4EC9"/>
    <w:rPr>
      <w:rFonts w:ascii="Segoe Pro Display" w:hAnsi="Segoe Pro Display"/>
      <w:i/>
      <w:color w:val="008272"/>
    </w:rPr>
  </w:style>
  <w:style w:type="paragraph" w:customStyle="1" w:styleId="WSGMoreinfoitem">
    <w:name w:val="WSG More info item"/>
    <w:basedOn w:val="Normal"/>
    <w:uiPriority w:val="99"/>
    <w:rsid w:val="00AB2E64"/>
    <w:pPr>
      <w:widowControl w:val="0"/>
      <w:spacing w:after="240"/>
      <w:ind w:right="1987"/>
    </w:pPr>
    <w:rPr>
      <w:rFonts w:ascii="Segoe UI" w:hAnsi="Segoe UI"/>
      <w:color w:val="auto"/>
      <w:sz w:val="24"/>
      <w:szCs w:val="20"/>
    </w:rPr>
  </w:style>
  <w:style w:type="paragraph" w:customStyle="1" w:styleId="WSGBodycopy">
    <w:name w:val="WSG Body copy"/>
    <w:basedOn w:val="Normal"/>
    <w:link w:val="WSGBodycopyChar"/>
    <w:qFormat/>
    <w:rsid w:val="007D6612"/>
    <w:pPr>
      <w:widowControl w:val="0"/>
      <w:spacing w:after="240"/>
      <w:ind w:right="1987"/>
    </w:pPr>
    <w:rPr>
      <w:rFonts w:ascii="Segoe UI" w:hAnsi="Segoe UI"/>
      <w:color w:val="auto"/>
      <w:sz w:val="20"/>
      <w:szCs w:val="20"/>
    </w:rPr>
  </w:style>
  <w:style w:type="character" w:customStyle="1" w:styleId="WSGBodycopyChar">
    <w:name w:val="WSG Body copy Char"/>
    <w:basedOn w:val="DefaultParagraphFont"/>
    <w:link w:val="WSGBodycopy"/>
    <w:rsid w:val="007D6612"/>
    <w:rPr>
      <w:rFonts w:ascii="Segoe UI" w:hAnsi="Segoe UI"/>
      <w:sz w:val="20"/>
      <w:szCs w:val="20"/>
    </w:rPr>
  </w:style>
  <w:style w:type="paragraph" w:customStyle="1" w:styleId="WSGHeading1">
    <w:name w:val="WSG Heading 1"/>
    <w:basedOn w:val="WSGBodycopy"/>
    <w:next w:val="WSGBodycopy"/>
    <w:qFormat/>
    <w:rsid w:val="008B5982"/>
    <w:pPr>
      <w:spacing w:after="360"/>
    </w:pPr>
    <w:rPr>
      <w:rFonts w:ascii="Segoe UI Light" w:hAnsi="Segoe UI Light"/>
      <w:color w:val="7030A0"/>
      <w:sz w:val="48"/>
      <w:szCs w:val="48"/>
    </w:rPr>
  </w:style>
  <w:style w:type="paragraph" w:customStyle="1" w:styleId="WSGHeading2">
    <w:name w:val="WSG Heading 2"/>
    <w:basedOn w:val="WSGHeading1"/>
    <w:next w:val="WSGBodycopy"/>
    <w:qFormat/>
    <w:rsid w:val="008B5982"/>
    <w:pPr>
      <w:spacing w:before="400" w:after="120"/>
    </w:pPr>
    <w:rPr>
      <w:rFonts w:ascii="Segoe UI Semibold" w:hAnsi="Segoe UI Semibold"/>
      <w:color w:val="0070C0"/>
      <w:sz w:val="24"/>
      <w:szCs w:val="24"/>
    </w:rPr>
  </w:style>
  <w:style w:type="paragraph" w:customStyle="1" w:styleId="WSGNumberedProcedure1">
    <w:name w:val="WSG Numbered Procedure 1"/>
    <w:basedOn w:val="WSGBodycopy"/>
    <w:qFormat/>
    <w:rsid w:val="008B5982"/>
    <w:pPr>
      <w:numPr>
        <w:numId w:val="35"/>
      </w:numPr>
      <w:spacing w:after="120"/>
    </w:pPr>
  </w:style>
  <w:style w:type="paragraph" w:customStyle="1" w:styleId="WSGBulletedlist1">
    <w:name w:val="WSG Bulleted list 1"/>
    <w:basedOn w:val="WSGBodycopy"/>
    <w:qFormat/>
    <w:rsid w:val="008B5982"/>
    <w:pPr>
      <w:numPr>
        <w:numId w:val="33"/>
      </w:numPr>
      <w:spacing w:after="120"/>
    </w:pPr>
    <w:rPr>
      <w:rFonts w:cs="Segoe UI"/>
    </w:rPr>
  </w:style>
  <w:style w:type="character" w:customStyle="1" w:styleId="WSGNotesheading">
    <w:name w:val="WSG Notes heading"/>
    <w:basedOn w:val="WSGBodycopyChar"/>
    <w:qFormat/>
    <w:rsid w:val="008B5982"/>
    <w:rPr>
      <w:rFonts w:ascii="Segoe UI" w:eastAsiaTheme="minorEastAsia" w:hAnsi="Segoe UI"/>
      <w:b/>
      <w:color w:val="FF0000"/>
      <w:spacing w:val="-2"/>
      <w:sz w:val="20"/>
      <w:szCs w:val="20"/>
    </w:rPr>
  </w:style>
  <w:style w:type="character" w:customStyle="1" w:styleId="WSGInlinehyperlink">
    <w:name w:val="WSG Inline hyperlink"/>
    <w:basedOn w:val="WSGBodycopyChar"/>
    <w:qFormat/>
    <w:rsid w:val="008B5982"/>
    <w:rPr>
      <w:rFonts w:ascii="Segoe UI" w:eastAsiaTheme="minorEastAsia" w:hAnsi="Segoe UI"/>
      <w:b w:val="0"/>
      <w:i w:val="0"/>
      <w:color w:val="0000FF"/>
      <w:sz w:val="20"/>
      <w:szCs w:val="20"/>
      <w:u w:val="single"/>
    </w:rPr>
  </w:style>
  <w:style w:type="paragraph" w:customStyle="1" w:styleId="WSGUn-numberedProcedureFigure">
    <w:name w:val="WSG Un-numbered Procedure Figure"/>
    <w:basedOn w:val="WSGNumberedProcedure1"/>
    <w:next w:val="WSGNumberedProcedure1"/>
    <w:qFormat/>
    <w:rsid w:val="008B5982"/>
    <w:pPr>
      <w:numPr>
        <w:numId w:val="0"/>
      </w:numPr>
      <w:ind w:left="360"/>
    </w:pPr>
    <w:rPr>
      <w:noProof/>
    </w:rPr>
  </w:style>
  <w:style w:type="character" w:customStyle="1" w:styleId="WSGNotescopy">
    <w:name w:val="WSG Notes copy"/>
    <w:basedOn w:val="WSGBodycopyChar"/>
    <w:qFormat/>
    <w:rsid w:val="008B5982"/>
    <w:rPr>
      <w:rFonts w:ascii="Segoe UI italic" w:eastAsiaTheme="minorEastAsia" w:hAnsi="Segoe UI italic"/>
      <w:i/>
      <w:color w:val="5F5F5F"/>
      <w:spacing w:val="-2"/>
      <w:sz w:val="20"/>
      <w:szCs w:val="20"/>
    </w:rPr>
  </w:style>
  <w:style w:type="paragraph" w:customStyle="1" w:styleId="WSGNumberedList1">
    <w:name w:val="WSG Numbered List 1"/>
    <w:basedOn w:val="Normal"/>
    <w:qFormat/>
    <w:rsid w:val="008B5982"/>
    <w:pPr>
      <w:widowControl w:val="0"/>
      <w:numPr>
        <w:numId w:val="34"/>
      </w:numPr>
      <w:spacing w:before="120" w:after="0"/>
      <w:ind w:left="360"/>
    </w:pPr>
    <w:rPr>
      <w:rFonts w:ascii="Segoe" w:eastAsia="Times New Roman" w:hAnsi="Segoe" w:cs="Tahoma"/>
      <w:color w:val="auto"/>
      <w:sz w:val="20"/>
    </w:rPr>
  </w:style>
  <w:style w:type="paragraph" w:customStyle="1" w:styleId="WSGNumberedProcList1">
    <w:name w:val="WSG Numbered Proc List 1"/>
    <w:basedOn w:val="WSGNumberedProcedure1"/>
    <w:uiPriority w:val="99"/>
    <w:rsid w:val="008B5982"/>
    <w:pPr>
      <w:numPr>
        <w:numId w:val="0"/>
      </w:numPr>
      <w:ind w:left="360"/>
    </w:pPr>
  </w:style>
  <w:style w:type="paragraph" w:customStyle="1" w:styleId="WSGNotesbullet">
    <w:name w:val="WSG Notes bullet"/>
    <w:basedOn w:val="WSGNumberedList1"/>
    <w:uiPriority w:val="99"/>
    <w:rsid w:val="008B5982"/>
    <w:pPr>
      <w:numPr>
        <w:numId w:val="39"/>
      </w:numPr>
      <w:spacing w:after="120"/>
      <w:ind w:left="720" w:right="1987"/>
    </w:pPr>
  </w:style>
  <w:style w:type="paragraph" w:customStyle="1" w:styleId="WSGHeading1same-page">
    <w:name w:val="WSG Heading 1 same-page"/>
    <w:basedOn w:val="WSGHeading1"/>
    <w:uiPriority w:val="99"/>
    <w:rsid w:val="008B5982"/>
    <w:pPr>
      <w:spacing w:before="360"/>
    </w:pPr>
  </w:style>
  <w:style w:type="character" w:styleId="FollowedHyperlink">
    <w:name w:val="FollowedHyperlink"/>
    <w:basedOn w:val="DefaultParagraphFont"/>
    <w:uiPriority w:val="99"/>
    <w:semiHidden/>
    <w:unhideWhenUsed/>
    <w:rsid w:val="007E0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1106199018">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213760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chnet.microsoft.com/en-us/library/f82d1a0a-d8f7-4e8a-86a6-704166969a42"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www.microsoft.com/en-us/evalcenter/" TargetMode="External"/><Relationship Id="rId17" Type="http://schemas.openxmlformats.org/officeDocument/2006/relationships/image" Target="media/image6.png"/><Relationship Id="rId25" Type="http://schemas.openxmlformats.org/officeDocument/2006/relationships/hyperlink" Target="http://www.microsoft.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indows.microsoft.com"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microsoft.com/ITShowcas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microsoft.com/ITShowcase/Productivity"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gut\Desktop\Templates%20for%20Diana\Michelle%20new%20productivity%20guide%20template\Productivity%20Guide%20external%20template%200904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7" ma:contentTypeDescription="Create a new document." ma:contentTypeScope="" ma:versionID="471805adf9222536d0a43f4975e265bb">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78477f822da3cb668354686b7b5037f4"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I_x0020_ID xmlns="3f4232f2-12d1-448c-b006-e4eaa8417033" xsi:nil="true"/>
  </documentManagement>
</p:properties>
</file>

<file path=customXml/itemProps1.xml><?xml version="1.0" encoding="utf-8"?>
<ds:datastoreItem xmlns:ds="http://schemas.openxmlformats.org/officeDocument/2006/customXml" ds:itemID="{7B9021C6-C075-4219-90E6-E657F834903F}">
  <ds:schemaRefs>
    <ds:schemaRef ds:uri="http://schemas.microsoft.com/sharepoint/v3/contenttype/forms"/>
  </ds:schemaRefs>
</ds:datastoreItem>
</file>

<file path=customXml/itemProps2.xml><?xml version="1.0" encoding="utf-8"?>
<ds:datastoreItem xmlns:ds="http://schemas.openxmlformats.org/officeDocument/2006/customXml" ds:itemID="{4F238E71-F461-4567-BC3E-CE08AF3D7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232f2-12d1-448c-b006-e4eaa8417033"/>
    <ds:schemaRef ds:uri="57947d24-e948-45b3-a3c1-afbafbbdf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B6580-B752-48A2-BD57-9F8B031AFED4}">
  <ds:schemaRefs>
    <ds:schemaRef ds:uri="http://purl.org/dc/dcmitype/"/>
    <ds:schemaRef ds:uri="http://schemas.microsoft.com/office/2006/documentManagement/types"/>
    <ds:schemaRef ds:uri="http://purl.org/dc/elements/1.1/"/>
    <ds:schemaRef ds:uri="http://schemas.microsoft.com/office/2006/metadata/properties"/>
    <ds:schemaRef ds:uri="3f4232f2-12d1-448c-b006-e4eaa8417033"/>
    <ds:schemaRef ds:uri="http://purl.org/dc/terms/"/>
    <ds:schemaRef ds:uri="http://schemas.openxmlformats.org/package/2006/metadata/core-properties"/>
    <ds:schemaRef ds:uri="http://schemas.microsoft.com/office/infopath/2007/PartnerControls"/>
    <ds:schemaRef ds:uri="57947d24-e948-45b3-a3c1-afbafbbdf28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Productivity Guide external template 090415.dotx</Template>
  <TotalTime>0</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Gutierrez (Entirenet)</dc:creator>
  <cp:keywords/>
  <dc:description/>
  <cp:lastModifiedBy>Lesli Schauf (Resources Online)</cp:lastModifiedBy>
  <cp:revision>2</cp:revision>
  <dcterms:created xsi:type="dcterms:W3CDTF">2015-09-08T15:50:00Z</dcterms:created>
  <dcterms:modified xsi:type="dcterms:W3CDTF">2015-09-08T15:50:00Z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